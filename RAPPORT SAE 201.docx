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5395"/>
        <w:gridCol w:w="5395"/>
      </w:tblGrid>
      <w:tr w:rsidR="001D78B9" w:rsidRPr="00070242" w14:paraId="3FBB99EA" w14:textId="77777777" w:rsidTr="00216DB3">
        <w:trPr>
          <w:trHeight w:val="1605"/>
        </w:trPr>
        <w:tc>
          <w:tcPr>
            <w:tcW w:w="10790" w:type="dxa"/>
            <w:gridSpan w:val="2"/>
            <w:vAlign w:val="center"/>
          </w:tcPr>
          <w:p w14:paraId="4E6813C1" w14:textId="77777777" w:rsidR="00394D57" w:rsidRDefault="00394D57" w:rsidP="00394D57">
            <w:pPr>
              <w:pStyle w:val="Titre1"/>
              <w:rPr>
                <w:noProof/>
              </w:rPr>
            </w:pPr>
            <w:r>
              <w:rPr>
                <w:noProof/>
              </w:rPr>
              <w:t>RAPPORT</w:t>
            </w:r>
          </w:p>
          <w:p w14:paraId="09CAAF81" w14:textId="77777777" w:rsidR="00394D57" w:rsidRPr="00394D57" w:rsidRDefault="00394D57" w:rsidP="00394D57">
            <w:pPr>
              <w:pStyle w:val="Titre2"/>
            </w:pPr>
            <w:r>
              <w:t>CONCEPTION ET IMPLÉMENTATION D’UNE BDDR</w:t>
            </w:r>
          </w:p>
        </w:tc>
      </w:tr>
      <w:tr w:rsidR="00637B83" w:rsidRPr="00070242" w14:paraId="4B7FE342" w14:textId="77777777" w:rsidTr="00486A8E">
        <w:trPr>
          <w:trHeight w:val="12258"/>
        </w:trPr>
        <w:tc>
          <w:tcPr>
            <w:tcW w:w="10790" w:type="dxa"/>
            <w:gridSpan w:val="2"/>
            <w:vAlign w:val="center"/>
          </w:tcPr>
          <w:p w14:paraId="1B0C8CBD" w14:textId="77777777" w:rsidR="00637B83" w:rsidRPr="00070242" w:rsidRDefault="00637B83" w:rsidP="00216DB3">
            <w:pPr>
              <w:jc w:val="center"/>
              <w:rPr>
                <w:noProof/>
              </w:rPr>
            </w:pPr>
            <w:r w:rsidRPr="00070242">
              <w:rPr>
                <w:noProof/>
                <w:lang w:bidi="fr-FR"/>
              </w:rPr>
              <mc:AlternateContent>
                <mc:Choice Requires="wps">
                  <w:drawing>
                    <wp:inline distT="0" distB="0" distL="0" distR="0" wp14:anchorId="617E08C1" wp14:editId="3B22AC01">
                      <wp:extent cx="6091200" cy="6094800"/>
                      <wp:effectExtent l="0" t="0" r="5080" b="1270"/>
                      <wp:docPr id="21"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A1B7B62" id="Forme" o:spid="_x0000_s1026"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sqCUd7MHAADIGgAADgAAAAAAAAAAAAAAAAAuAgAAZHJzL2Uyb0RvYy54bWxQSwEC&#10;LQAUAAYACAAAACEAX0MHttkAAAAFAQAADwAAAAAAAAAAAAAAAAANCgAAZHJzL2Rvd25yZXYueG1s&#10;UEsFBgAAAAAEAAQA8wAAABML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070242" w14:paraId="0199EF28" w14:textId="77777777" w:rsidTr="00216DB3">
        <w:trPr>
          <w:trHeight w:val="1004"/>
        </w:trPr>
        <w:tc>
          <w:tcPr>
            <w:tcW w:w="5395" w:type="dxa"/>
            <w:vAlign w:val="center"/>
          </w:tcPr>
          <w:p w14:paraId="043E4873" w14:textId="77777777" w:rsidR="00637B83" w:rsidRPr="00394D57" w:rsidRDefault="00394D57" w:rsidP="00216DB3">
            <w:pPr>
              <w:pStyle w:val="Titre2"/>
              <w:rPr>
                <w:b/>
                <w:noProof/>
              </w:rPr>
            </w:pPr>
            <w:r>
              <w:rPr>
                <w:noProof/>
              </w:rPr>
              <w:t>21/05/2024</w:t>
            </w:r>
          </w:p>
          <w:p w14:paraId="646E25B6" w14:textId="77777777" w:rsidR="00A81248" w:rsidRPr="00070242" w:rsidRDefault="00394D57" w:rsidP="00216DB3">
            <w:pPr>
              <w:pStyle w:val="Titre2"/>
              <w:rPr>
                <w:noProof/>
              </w:rPr>
            </w:pPr>
            <w:r>
              <w:rPr>
                <w:noProof/>
              </w:rPr>
              <w:t>SAE 2.01</w:t>
            </w:r>
          </w:p>
        </w:tc>
        <w:tc>
          <w:tcPr>
            <w:tcW w:w="5395" w:type="dxa"/>
            <w:vAlign w:val="center"/>
          </w:tcPr>
          <w:p w14:paraId="70A9B153" w14:textId="77777777" w:rsidR="00637B83" w:rsidRPr="00070242" w:rsidRDefault="00394D57" w:rsidP="00216DB3">
            <w:pPr>
              <w:pStyle w:val="Titre2"/>
              <w:rPr>
                <w:noProof/>
              </w:rPr>
            </w:pPr>
            <w:r>
              <w:rPr>
                <w:noProof/>
              </w:rPr>
              <w:t>Hamza KABILOVIC</w:t>
            </w:r>
          </w:p>
          <w:p w14:paraId="3904A0CF" w14:textId="77777777" w:rsidR="00A81248" w:rsidRPr="00070242" w:rsidRDefault="00394D57" w:rsidP="00216DB3">
            <w:pPr>
              <w:pStyle w:val="Titre2"/>
              <w:rPr>
                <w:noProof/>
              </w:rPr>
            </w:pPr>
            <w:r w:rsidRPr="00394D57">
              <w:rPr>
                <w:noProof/>
              </w:rPr>
              <w:t>dorine.tabary@univ-fcomte.fr</w:t>
            </w:r>
          </w:p>
        </w:tc>
      </w:tr>
    </w:tbl>
    <w:p w14:paraId="09788FBA" w14:textId="77777777" w:rsidR="000C4ED1" w:rsidRPr="00070242" w:rsidRDefault="000C4ED1" w:rsidP="005A2DF7">
      <w:pPr>
        <w:rPr>
          <w:noProof/>
        </w:rPr>
      </w:pPr>
    </w:p>
    <w:tbl>
      <w:tblPr>
        <w:tblW w:w="10773" w:type="dxa"/>
        <w:tblLayout w:type="fixed"/>
        <w:tblLook w:val="04A0" w:firstRow="1" w:lastRow="0" w:firstColumn="1" w:lastColumn="0" w:noHBand="0" w:noVBand="1"/>
      </w:tblPr>
      <w:tblGrid>
        <w:gridCol w:w="426"/>
        <w:gridCol w:w="4961"/>
        <w:gridCol w:w="4961"/>
        <w:gridCol w:w="425"/>
      </w:tblGrid>
      <w:tr w:rsidR="001205A1" w:rsidRPr="00070242" w14:paraId="6F7D3B8B" w14:textId="77777777" w:rsidTr="00036DC3">
        <w:trPr>
          <w:trHeight w:val="396"/>
        </w:trPr>
        <w:tc>
          <w:tcPr>
            <w:tcW w:w="426" w:type="dxa"/>
          </w:tcPr>
          <w:p w14:paraId="712E7CE7" w14:textId="77777777" w:rsidR="00A81248" w:rsidRPr="00070242" w:rsidRDefault="00A81248" w:rsidP="00216DB3">
            <w:pPr>
              <w:pStyle w:val="Texte"/>
              <w:rPr>
                <w:noProof/>
              </w:rPr>
            </w:pPr>
          </w:p>
        </w:tc>
        <w:tc>
          <w:tcPr>
            <w:tcW w:w="4961" w:type="dxa"/>
          </w:tcPr>
          <w:p w14:paraId="1F7AA750" w14:textId="77777777" w:rsidR="00A81248" w:rsidRPr="00070242" w:rsidRDefault="00A81248" w:rsidP="00216DB3">
            <w:pPr>
              <w:pStyle w:val="Texte"/>
              <w:rPr>
                <w:noProof/>
              </w:rPr>
            </w:pPr>
          </w:p>
        </w:tc>
        <w:tc>
          <w:tcPr>
            <w:tcW w:w="4961" w:type="dxa"/>
          </w:tcPr>
          <w:p w14:paraId="3F716DD2" w14:textId="77777777" w:rsidR="00A81248" w:rsidRPr="00070242" w:rsidRDefault="00A81248" w:rsidP="00216DB3">
            <w:pPr>
              <w:pStyle w:val="Texte"/>
              <w:rPr>
                <w:noProof/>
              </w:rPr>
            </w:pPr>
          </w:p>
        </w:tc>
        <w:tc>
          <w:tcPr>
            <w:tcW w:w="425" w:type="dxa"/>
          </w:tcPr>
          <w:p w14:paraId="7D8EEF3F" w14:textId="77777777" w:rsidR="00A81248" w:rsidRPr="00070242" w:rsidRDefault="00A81248" w:rsidP="00216DB3">
            <w:pPr>
              <w:pStyle w:val="Texte"/>
              <w:rPr>
                <w:noProof/>
              </w:rPr>
            </w:pPr>
          </w:p>
        </w:tc>
      </w:tr>
      <w:tr w:rsidR="001205A1" w:rsidRPr="00070242" w14:paraId="1F0DF6E3" w14:textId="77777777" w:rsidTr="00216DB3">
        <w:trPr>
          <w:trHeight w:val="5274"/>
        </w:trPr>
        <w:tc>
          <w:tcPr>
            <w:tcW w:w="426" w:type="dxa"/>
          </w:tcPr>
          <w:p w14:paraId="326246D9" w14:textId="77777777" w:rsidR="001205A1" w:rsidRPr="00070242" w:rsidRDefault="001205A1" w:rsidP="005A2DF7">
            <w:pPr>
              <w:rPr>
                <w:noProof/>
              </w:rPr>
            </w:pPr>
          </w:p>
        </w:tc>
        <w:tc>
          <w:tcPr>
            <w:tcW w:w="9922" w:type="dxa"/>
            <w:gridSpan w:val="2"/>
            <w:tcBorders>
              <w:bottom w:val="single" w:sz="18" w:space="0" w:color="26414C" w:themeColor="accent5" w:themeShade="40"/>
            </w:tcBorders>
            <w:shd w:val="clear" w:color="auto" w:fill="FFFFFF" w:themeFill="background1"/>
          </w:tcPr>
          <w:p w14:paraId="7F44B657" w14:textId="77777777" w:rsidR="001205A1" w:rsidRPr="00070242" w:rsidRDefault="00394D57" w:rsidP="005A2DF7">
            <w:pPr>
              <w:pStyle w:val="Titre3"/>
              <w:rPr>
                <w:noProof/>
              </w:rPr>
            </w:pPr>
            <w:r>
              <w:rPr>
                <w:noProof/>
              </w:rPr>
              <w:t>ANALYSE DES DONNÉES</w:t>
            </w:r>
          </w:p>
          <w:p w14:paraId="0A141AB3" w14:textId="77777777" w:rsidR="001205A1" w:rsidRPr="00070242" w:rsidRDefault="001205A1" w:rsidP="005F4A20">
            <w:pPr>
              <w:rPr>
                <w:noProof/>
              </w:rPr>
            </w:pPr>
          </w:p>
          <w:p w14:paraId="4050F881" w14:textId="77777777" w:rsidR="00331E61" w:rsidRDefault="00331E61" w:rsidP="00331E61">
            <w:pPr>
              <w:pStyle w:val="Titre4"/>
              <w:rPr>
                <w:noProof/>
              </w:rPr>
            </w:pPr>
            <w:r>
              <w:rPr>
                <w:noProof/>
              </w:rPr>
              <w:t xml:space="preserve">Tout d’abord, le travail demandé est celui d’analyser les données afin de se rendre compte de ce que l’on a devant soi. Ici nous avons une association AVEC qui est partiellement subventionnée par les sommes versées par les adhérents sous forme d’adhésion ou de don. AVEC enregistre chaque année ces informations dans un fichier Excel. </w:t>
            </w:r>
          </w:p>
          <w:p w14:paraId="7D5A3E88" w14:textId="77777777" w:rsidR="00331E61" w:rsidRPr="00331E61" w:rsidRDefault="00331E61" w:rsidP="00331E61"/>
          <w:p w14:paraId="0A1DE72A" w14:textId="77777777" w:rsidR="001205A1" w:rsidRPr="00070242" w:rsidRDefault="00331E61" w:rsidP="00331E61">
            <w:pPr>
              <w:pStyle w:val="Titre4"/>
              <w:rPr>
                <w:noProof/>
              </w:rPr>
            </w:pPr>
            <w:r>
              <w:rPr>
                <w:noProof/>
              </w:rPr>
              <w:t>Le but du travail demandé ici est de créer une base de données qui permettra le suivi des adhésions et des dons au fil des années, avec un niveau de granularité plus fin que celui qui existe aujourd‘hui, et de présenter un tableau de bord basé sur les résultats des requêtes formulées par l’association</w:t>
            </w:r>
          </w:p>
        </w:tc>
        <w:tc>
          <w:tcPr>
            <w:tcW w:w="425" w:type="dxa"/>
          </w:tcPr>
          <w:p w14:paraId="3839DE32" w14:textId="77777777" w:rsidR="001205A1" w:rsidRPr="00070242" w:rsidRDefault="001205A1" w:rsidP="005A2DF7">
            <w:pPr>
              <w:rPr>
                <w:noProof/>
              </w:rPr>
            </w:pPr>
          </w:p>
        </w:tc>
      </w:tr>
      <w:tr w:rsidR="00637B83" w:rsidRPr="00070242" w14:paraId="7EE8E833" w14:textId="77777777" w:rsidTr="00216DB3">
        <w:trPr>
          <w:trHeight w:val="383"/>
        </w:trPr>
        <w:tc>
          <w:tcPr>
            <w:tcW w:w="426" w:type="dxa"/>
          </w:tcPr>
          <w:p w14:paraId="75C52A51" w14:textId="77777777" w:rsidR="00637B83" w:rsidRPr="00070242" w:rsidRDefault="00637B83" w:rsidP="005A2DF7">
            <w:pPr>
              <w:rPr>
                <w:noProof/>
              </w:rPr>
            </w:pPr>
          </w:p>
        </w:tc>
        <w:tc>
          <w:tcPr>
            <w:tcW w:w="9922" w:type="dxa"/>
            <w:gridSpan w:val="2"/>
            <w:tcBorders>
              <w:top w:val="single" w:sz="18" w:space="0" w:color="26414C" w:themeColor="accent5" w:themeShade="40"/>
            </w:tcBorders>
            <w:shd w:val="clear" w:color="auto" w:fill="FFFFFF" w:themeFill="background1"/>
          </w:tcPr>
          <w:p w14:paraId="27F56D0C" w14:textId="77777777" w:rsidR="00637B83" w:rsidRPr="00070242" w:rsidRDefault="00331E61" w:rsidP="000F0731">
            <w:pPr>
              <w:pStyle w:val="Titre5"/>
              <w:rPr>
                <w:noProof/>
              </w:rPr>
            </w:pPr>
            <w:r>
              <w:rPr>
                <w:noProof/>
              </w:rPr>
              <w:t xml:space="preserve">Analyse </w:t>
            </w:r>
          </w:p>
        </w:tc>
        <w:tc>
          <w:tcPr>
            <w:tcW w:w="425" w:type="dxa"/>
          </w:tcPr>
          <w:p w14:paraId="0D653683" w14:textId="77777777" w:rsidR="00637B83" w:rsidRPr="00070242" w:rsidRDefault="00637B83" w:rsidP="005A2DF7">
            <w:pPr>
              <w:rPr>
                <w:noProof/>
              </w:rPr>
            </w:pPr>
          </w:p>
        </w:tc>
      </w:tr>
      <w:tr w:rsidR="001205A1" w:rsidRPr="00070242" w14:paraId="6B0A1AB1" w14:textId="77777777" w:rsidTr="00486A8E">
        <w:trPr>
          <w:trHeight w:val="8433"/>
        </w:trPr>
        <w:tc>
          <w:tcPr>
            <w:tcW w:w="426" w:type="dxa"/>
          </w:tcPr>
          <w:p w14:paraId="4820D79A" w14:textId="77777777" w:rsidR="00A81248" w:rsidRPr="00070242" w:rsidRDefault="00A81248" w:rsidP="005A2DF7">
            <w:pPr>
              <w:rPr>
                <w:noProof/>
              </w:rPr>
            </w:pPr>
          </w:p>
        </w:tc>
        <w:tc>
          <w:tcPr>
            <w:tcW w:w="4961" w:type="dxa"/>
            <w:shd w:val="clear" w:color="auto" w:fill="FFFFFF" w:themeFill="background1"/>
          </w:tcPr>
          <w:p w14:paraId="2EFBF827" w14:textId="77777777" w:rsidR="00867D1F" w:rsidRDefault="00867D1F" w:rsidP="00867D1F"/>
          <w:p w14:paraId="136BB568" w14:textId="77777777" w:rsidR="00B559B1" w:rsidRDefault="00B559B1" w:rsidP="00867D1F">
            <w:r>
              <w:t>Après une analyse préliminaire, nous avons identifié que certaines données de ce rapport ne respectaient pas la première forme normale (1NF) et compromettaient la cohérence des données.</w:t>
            </w:r>
          </w:p>
          <w:p w14:paraId="261B03F7" w14:textId="77777777" w:rsidR="00867D1F" w:rsidRDefault="00867D1F" w:rsidP="00867D1F"/>
          <w:p w14:paraId="7573E282" w14:textId="77777777" w:rsidR="00B559B1" w:rsidRDefault="00B559B1" w:rsidP="00867D1F">
            <w:r>
              <w:rPr>
                <w:rStyle w:val="lev"/>
              </w:rPr>
              <w:t>Téléphones multiples</w:t>
            </w:r>
            <w:r>
              <w:t xml:space="preserve"> : Une personne possédait deux numéros de téléphone différents. Nous avons donc créé un nouvel attribut nommé "Téléphone Bis" pour résoudre ce problème de double téléphone.</w:t>
            </w:r>
          </w:p>
          <w:p w14:paraId="79C595E0" w14:textId="77777777" w:rsidR="00867D1F" w:rsidRDefault="00867D1F" w:rsidP="00867D1F"/>
          <w:p w14:paraId="2C13ADEF" w14:textId="77777777" w:rsidR="00B559B1" w:rsidRDefault="00B559B1" w:rsidP="00867D1F">
            <w:r>
              <w:rPr>
                <w:rStyle w:val="lev"/>
              </w:rPr>
              <w:t>Enregistrement invalide</w:t>
            </w:r>
            <w:r>
              <w:t xml:space="preserve"> : Une personne avait un enregistrement contenant seulement le caractère "/". Cet enregistrement a été supprimé.</w:t>
            </w:r>
          </w:p>
          <w:p w14:paraId="0A047189" w14:textId="77777777" w:rsidR="00867D1F" w:rsidRDefault="00867D1F" w:rsidP="00867D1F"/>
          <w:p w14:paraId="678441B9" w14:textId="77777777" w:rsidR="00B559B1" w:rsidRDefault="00B559B1" w:rsidP="00867D1F">
            <w:r>
              <w:rPr>
                <w:rStyle w:val="lev"/>
              </w:rPr>
              <w:t>Dons mal formatés</w:t>
            </w:r>
            <w:r>
              <w:t xml:space="preserve"> : Certaines personnes avaient des enregistrements de dons suivis d'un signe "€" ou d'un "?", ce qui compromettait la cohérence des données. Nous avons supprimé ces signes pour ne laisser que des valeurs numériques cohérentes.</w:t>
            </w:r>
          </w:p>
          <w:p w14:paraId="21E9EFCA" w14:textId="77777777" w:rsidR="00E66391" w:rsidRDefault="00E66391" w:rsidP="00867D1F">
            <w:pPr>
              <w:rPr>
                <w:noProof/>
              </w:rPr>
            </w:pPr>
          </w:p>
          <w:p w14:paraId="26A0D048" w14:textId="351CD576" w:rsidR="00147BCA" w:rsidRDefault="00147BCA" w:rsidP="00147BCA">
            <w:r>
              <w:rPr>
                <w:b/>
              </w:rPr>
              <w:t>Paiement</w:t>
            </w:r>
            <w:r w:rsidRPr="00C71C87">
              <w:rPr>
                <w:b/>
              </w:rPr>
              <w:t> </w:t>
            </w:r>
            <w:r>
              <w:t xml:space="preserve">: </w:t>
            </w:r>
            <w:r>
              <w:t xml:space="preserve">certaines choses voulant dire la même chose ne sont pas écrites pareil, on </w:t>
            </w:r>
            <w:proofErr w:type="gramStart"/>
            <w:r>
              <w:t>uniformise..</w:t>
            </w:r>
            <w:proofErr w:type="gramEnd"/>
            <w:r>
              <w:t xml:space="preserve"> </w:t>
            </w:r>
            <w:r>
              <w:t> </w:t>
            </w:r>
          </w:p>
          <w:p w14:paraId="57DA55CF" w14:textId="40C0076E" w:rsidR="00147BCA" w:rsidRPr="00070242" w:rsidRDefault="00147BCA" w:rsidP="00867D1F">
            <w:pPr>
              <w:rPr>
                <w:noProof/>
              </w:rPr>
            </w:pPr>
          </w:p>
        </w:tc>
        <w:tc>
          <w:tcPr>
            <w:tcW w:w="4961" w:type="dxa"/>
            <w:shd w:val="clear" w:color="auto" w:fill="FFFFFF" w:themeFill="background1"/>
          </w:tcPr>
          <w:p w14:paraId="6E1ACCD9" w14:textId="77777777" w:rsidR="00B559B1" w:rsidRDefault="00FA7062" w:rsidP="00331E61">
            <w:pPr>
              <w:pStyle w:val="Texte"/>
              <w:rPr>
                <w:noProof/>
              </w:rPr>
            </w:pPr>
            <w:r w:rsidRPr="00070242">
              <w:rPr>
                <w:noProof/>
                <w:lang w:bidi="fr-FR"/>
              </w:rPr>
              <mc:AlternateContent>
                <mc:Choice Requires="wpg">
                  <w:drawing>
                    <wp:anchor distT="0" distB="0" distL="114300" distR="114300" simplePos="0" relativeHeight="251669504" behindDoc="1" locked="0" layoutInCell="1" allowOverlap="1" wp14:anchorId="3C2D7EAD" wp14:editId="3861844C">
                      <wp:simplePos x="0" y="0"/>
                      <wp:positionH relativeFrom="column">
                        <wp:posOffset>-3764308</wp:posOffset>
                      </wp:positionH>
                      <wp:positionV relativeFrom="paragraph">
                        <wp:posOffset>-4533588</wp:posOffset>
                      </wp:positionV>
                      <wp:extent cx="7424382" cy="10686197"/>
                      <wp:effectExtent l="0" t="0" r="5715" b="1270"/>
                      <wp:wrapNone/>
                      <wp:docPr id="6" name="Grou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24382" cy="10686197"/>
                                <a:chOff x="-23144" y="-182364"/>
                                <a:chExt cx="6748354" cy="8648136"/>
                              </a:xfrm>
                            </wpg:grpSpPr>
                            <wps:wsp>
                              <wps:cNvPr id="20" name="Forme"/>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Forme"/>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7B18C04" id="Groupe 6" o:spid="_x0000_s1026" style="position:absolute;margin-left:-296.4pt;margin-top:-357pt;width:584.6pt;height:841.45pt;z-index:-251646976;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">
                      <v:shape id="Forme"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Forme"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p w14:paraId="15319B31" w14:textId="77777777" w:rsidR="00867D1F" w:rsidRDefault="00867D1F" w:rsidP="00867D1F">
            <w:r>
              <w:rPr>
                <w:rStyle w:val="lev"/>
              </w:rPr>
              <w:t>Attribut Bénévole</w:t>
            </w:r>
            <w:r>
              <w:t xml:space="preserve"> : Certaines personnes avaient "OUI, Ponctuelle" avec "Ponctuelle" écrit de manière aléatoire. Nous avons uniformisé ces enregistrements pour garantir la cohérence des données.</w:t>
            </w:r>
          </w:p>
          <w:p w14:paraId="2B1B721B" w14:textId="77777777" w:rsidR="00867D1F" w:rsidRDefault="00867D1F" w:rsidP="00867D1F"/>
          <w:p w14:paraId="56F53E57" w14:textId="77777777" w:rsidR="00867D1F" w:rsidRDefault="00867D1F" w:rsidP="00867D1F">
            <w:r>
              <w:rPr>
                <w:rStyle w:val="lev"/>
              </w:rPr>
              <w:t>Attribut sans enregistrement</w:t>
            </w:r>
            <w:r>
              <w:t xml:space="preserve"> : L'attribut "Expr1034" ne contenait aucun enregistrement et a donc été retiré.</w:t>
            </w:r>
          </w:p>
          <w:p w14:paraId="196562DA" w14:textId="77777777" w:rsidR="006F0C93" w:rsidRDefault="006F0C93" w:rsidP="00867D1F"/>
          <w:p w14:paraId="618E1777" w14:textId="77777777" w:rsidR="006F0C93" w:rsidRDefault="006F0C93" w:rsidP="00867D1F">
            <w:r w:rsidRPr="00C71C87">
              <w:rPr>
                <w:b/>
              </w:rPr>
              <w:t>Année </w:t>
            </w:r>
            <w:r>
              <w:t xml:space="preserve">: </w:t>
            </w:r>
            <w:r w:rsidR="00C71C87">
              <w:t>une année était 3017 donc on l’a changée en 2017 </w:t>
            </w:r>
          </w:p>
          <w:p w14:paraId="23271B01" w14:textId="77777777" w:rsidR="00867D1F" w:rsidRDefault="00867D1F" w:rsidP="00867D1F"/>
          <w:p w14:paraId="2E43C8FC" w14:textId="77777777" w:rsidR="00867D1F" w:rsidRDefault="00867D1F" w:rsidP="00867D1F"/>
          <w:p w14:paraId="79823A4B" w14:textId="77777777" w:rsidR="00867D1F" w:rsidRDefault="00867D1F" w:rsidP="00867D1F">
            <w:r>
              <w:t>Ces modifications ont permis de valider la conformité de notre base de données à la première forme normale (1NF).</w:t>
            </w:r>
          </w:p>
          <w:p w14:paraId="14034BC8" w14:textId="77777777" w:rsidR="00B559B1" w:rsidRDefault="00B559B1" w:rsidP="00B559B1">
            <w:pPr>
              <w:pStyle w:val="Texte"/>
              <w:rPr>
                <w:noProof/>
              </w:rPr>
            </w:pPr>
          </w:p>
          <w:p w14:paraId="5D7EE6EF" w14:textId="7FE9A2CB" w:rsidR="002B6415" w:rsidRPr="00070242" w:rsidRDefault="002B6415" w:rsidP="003E4C0F">
            <w:pPr>
              <w:rPr>
                <w:noProof/>
              </w:rPr>
            </w:pPr>
            <w:r>
              <w:rPr>
                <w:noProof/>
              </w:rPr>
              <w:t>Nous avons donc une relation Universel</w:t>
            </w:r>
            <w:r w:rsidR="003E4C0F">
              <w:rPr>
                <w:noProof/>
              </w:rPr>
              <w:t xml:space="preserve">le : </w:t>
            </w:r>
            <w:r w:rsidR="003E4C0F">
              <w:t xml:space="preserve"> R</w:t>
            </w:r>
            <w:proofErr w:type="gramStart"/>
            <w:r w:rsidR="003E4C0F">
              <w:t>={</w:t>
            </w:r>
            <w:proofErr w:type="spellStart"/>
            <w:proofErr w:type="gramEnd"/>
            <w:r w:rsidR="003E4C0F">
              <w:t>N</w:t>
            </w:r>
            <w:r w:rsidR="001A7589">
              <w:t>umero_adherent</w:t>
            </w:r>
            <w:proofErr w:type="spellEnd"/>
            <w:r w:rsidR="001A7589">
              <w:t xml:space="preserve"> </w:t>
            </w:r>
            <w:r w:rsidR="003E4C0F">
              <w:t xml:space="preserve">*, </w:t>
            </w:r>
            <w:proofErr w:type="spellStart"/>
            <w:r w:rsidR="001A7589">
              <w:t>Annee</w:t>
            </w:r>
            <w:proofErr w:type="spellEnd"/>
            <w:r w:rsidR="003E4C0F">
              <w:t xml:space="preserve">*, </w:t>
            </w:r>
            <w:proofErr w:type="spellStart"/>
            <w:r w:rsidR="001A7589">
              <w:t>Date_adhesion</w:t>
            </w:r>
            <w:proofErr w:type="spellEnd"/>
            <w:r w:rsidR="003E4C0F">
              <w:t xml:space="preserve">, </w:t>
            </w:r>
            <w:r w:rsidR="00E74FFF">
              <w:t>Montant</w:t>
            </w:r>
            <w:r w:rsidR="003E4C0F">
              <w:t>, D</w:t>
            </w:r>
            <w:r w:rsidR="00E74FFF">
              <w:t>on</w:t>
            </w:r>
            <w:r w:rsidR="003E4C0F">
              <w:t xml:space="preserve">, </w:t>
            </w:r>
            <w:r w:rsidR="00E74FFF">
              <w:t>Paiement</w:t>
            </w:r>
            <w:r w:rsidR="003E4C0F">
              <w:t xml:space="preserve">, Nom, </w:t>
            </w:r>
            <w:proofErr w:type="spellStart"/>
            <w:r w:rsidR="003E4C0F">
              <w:t>Prenom</w:t>
            </w:r>
            <w:proofErr w:type="spellEnd"/>
            <w:r w:rsidR="003E4C0F">
              <w:t xml:space="preserve">, </w:t>
            </w:r>
            <w:r w:rsidR="00E74FFF">
              <w:t>Naissance</w:t>
            </w:r>
            <w:r w:rsidR="003E4C0F">
              <w:t xml:space="preserve">, </w:t>
            </w:r>
            <w:r w:rsidR="003E4C0F" w:rsidRPr="00E74FFF">
              <w:t xml:space="preserve">Rue, Ville, </w:t>
            </w:r>
            <w:proofErr w:type="spellStart"/>
            <w:r w:rsidR="003E4C0F" w:rsidRPr="00E74FFF">
              <w:t>Latitude_Ville</w:t>
            </w:r>
            <w:proofErr w:type="spellEnd"/>
            <w:r w:rsidR="003E4C0F" w:rsidRPr="00E74FFF">
              <w:t xml:space="preserve">, </w:t>
            </w:r>
            <w:proofErr w:type="spellStart"/>
            <w:r w:rsidR="003E4C0F" w:rsidRPr="00E74FFF">
              <w:t>Longitude_Ville</w:t>
            </w:r>
            <w:proofErr w:type="spellEnd"/>
            <w:r w:rsidR="003E4C0F" w:rsidRPr="00E74FFF">
              <w:t>, Etat,</w:t>
            </w:r>
            <w:r w:rsidR="003E4C0F">
              <w:t xml:space="preserve"> </w:t>
            </w:r>
            <w:proofErr w:type="spellStart"/>
            <w:r w:rsidR="003E4C0F">
              <w:t>T</w:t>
            </w:r>
            <w:r w:rsidR="00E74FFF">
              <w:t>elephone</w:t>
            </w:r>
            <w:proofErr w:type="spellEnd"/>
            <w:r w:rsidR="003E4C0F">
              <w:t xml:space="preserve">, </w:t>
            </w:r>
            <w:proofErr w:type="spellStart"/>
            <w:r w:rsidR="003E4C0F">
              <w:t>Telephone_Bis</w:t>
            </w:r>
            <w:proofErr w:type="spellEnd"/>
            <w:r w:rsidR="003E4C0F">
              <w:t xml:space="preserve">, </w:t>
            </w:r>
            <w:proofErr w:type="spellStart"/>
            <w:r w:rsidR="001A7589">
              <w:t>Benevole</w:t>
            </w:r>
            <w:proofErr w:type="spellEnd"/>
            <w:r w:rsidR="003E4C0F">
              <w:t xml:space="preserve">} </w:t>
            </w:r>
          </w:p>
        </w:tc>
        <w:tc>
          <w:tcPr>
            <w:tcW w:w="425" w:type="dxa"/>
          </w:tcPr>
          <w:p w14:paraId="686E5043" w14:textId="77777777" w:rsidR="00A81248" w:rsidRPr="00070242" w:rsidRDefault="00A81248" w:rsidP="005A2DF7">
            <w:pPr>
              <w:rPr>
                <w:noProof/>
              </w:rPr>
            </w:pPr>
          </w:p>
        </w:tc>
      </w:tr>
    </w:tbl>
    <w:p w14:paraId="7DAED7E8" w14:textId="77777777" w:rsidR="00E61F1F" w:rsidRPr="00070242" w:rsidRDefault="00E61F1F">
      <w:pPr>
        <w:rPr>
          <w:noProof/>
        </w:rPr>
      </w:pPr>
    </w:p>
    <w:tbl>
      <w:tblPr>
        <w:tblW w:w="10583" w:type="dxa"/>
        <w:tblInd w:w="851" w:type="dxa"/>
        <w:tblLayout w:type="fixed"/>
        <w:tblLook w:val="0600" w:firstRow="0" w:lastRow="0" w:firstColumn="0" w:lastColumn="0" w:noHBand="1" w:noVBand="1"/>
      </w:tblPr>
      <w:tblGrid>
        <w:gridCol w:w="236"/>
        <w:gridCol w:w="3874"/>
        <w:gridCol w:w="1087"/>
        <w:gridCol w:w="3874"/>
        <w:gridCol w:w="1087"/>
        <w:gridCol w:w="425"/>
      </w:tblGrid>
      <w:tr w:rsidR="0031055C" w:rsidRPr="00070242" w14:paraId="5D0D6054" w14:textId="77777777" w:rsidTr="00E245E2">
        <w:trPr>
          <w:trHeight w:val="410"/>
        </w:trPr>
        <w:tc>
          <w:tcPr>
            <w:tcW w:w="236" w:type="dxa"/>
            <w:shd w:val="clear" w:color="auto" w:fill="FFFFFF" w:themeFill="background1"/>
          </w:tcPr>
          <w:p w14:paraId="379DD6CB" w14:textId="77777777" w:rsidR="0031055C" w:rsidRPr="00070242" w:rsidRDefault="00903CA5" w:rsidP="005F4A20">
            <w:pPr>
              <w:rPr>
                <w:noProof/>
              </w:rPr>
            </w:pPr>
            <w:r w:rsidRPr="00070242">
              <w:rPr>
                <w:noProof/>
                <w:lang w:bidi="fr-FR"/>
              </w:rPr>
              <w:lastRenderedPageBreak/>
              <mc:AlternateContent>
                <mc:Choice Requires="wps">
                  <w:drawing>
                    <wp:anchor distT="0" distB="0" distL="114300" distR="114300" simplePos="0" relativeHeight="251672576" behindDoc="1" locked="0" layoutInCell="1" allowOverlap="1" wp14:anchorId="101D1C19" wp14:editId="47CB9F4F">
                      <wp:simplePos x="0" y="0"/>
                      <wp:positionH relativeFrom="page">
                        <wp:posOffset>-779780</wp:posOffset>
                      </wp:positionH>
                      <wp:positionV relativeFrom="paragraph">
                        <wp:posOffset>-544773</wp:posOffset>
                      </wp:positionV>
                      <wp:extent cx="7773670" cy="10938510"/>
                      <wp:effectExtent l="0" t="0" r="0" b="0"/>
                      <wp:wrapNone/>
                      <wp:docPr id="1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70B0BA5" id="Forme" o:spid="_x0000_s1026" style="position:absolute;margin-left:-61.4pt;margin-top:-42.9pt;width:612.1pt;height:861.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page"/>
                    </v:shape>
                  </w:pict>
                </mc:Fallback>
              </mc:AlternateContent>
            </w:r>
          </w:p>
        </w:tc>
        <w:tc>
          <w:tcPr>
            <w:tcW w:w="4961" w:type="dxa"/>
            <w:gridSpan w:val="2"/>
            <w:shd w:val="clear" w:color="auto" w:fill="FFFFFF" w:themeFill="background1"/>
          </w:tcPr>
          <w:p w14:paraId="3D45F8CC" w14:textId="77777777" w:rsidR="0031055C" w:rsidRPr="00070242" w:rsidRDefault="0031055C" w:rsidP="005F4A20">
            <w:pPr>
              <w:rPr>
                <w:noProof/>
              </w:rPr>
            </w:pPr>
          </w:p>
        </w:tc>
        <w:tc>
          <w:tcPr>
            <w:tcW w:w="4961" w:type="dxa"/>
            <w:gridSpan w:val="2"/>
            <w:shd w:val="clear" w:color="auto" w:fill="FFFFFF" w:themeFill="background1"/>
          </w:tcPr>
          <w:p w14:paraId="406675CA" w14:textId="77777777" w:rsidR="0031055C" w:rsidRPr="00070242" w:rsidRDefault="0031055C" w:rsidP="005F4A20">
            <w:pPr>
              <w:rPr>
                <w:noProof/>
              </w:rPr>
            </w:pPr>
          </w:p>
        </w:tc>
        <w:tc>
          <w:tcPr>
            <w:tcW w:w="425" w:type="dxa"/>
            <w:shd w:val="clear" w:color="auto" w:fill="FFFFFF" w:themeFill="background1"/>
          </w:tcPr>
          <w:p w14:paraId="35C18B65" w14:textId="77777777" w:rsidR="0031055C" w:rsidRPr="00070242" w:rsidRDefault="0031055C" w:rsidP="005F4A20">
            <w:pPr>
              <w:rPr>
                <w:noProof/>
              </w:rPr>
            </w:pPr>
          </w:p>
        </w:tc>
      </w:tr>
      <w:tr w:rsidR="0031055C" w:rsidRPr="00070242" w14:paraId="3975FBAC" w14:textId="77777777" w:rsidTr="00E245E2">
        <w:trPr>
          <w:trHeight w:val="6452"/>
        </w:trPr>
        <w:tc>
          <w:tcPr>
            <w:tcW w:w="236" w:type="dxa"/>
            <w:shd w:val="clear" w:color="auto" w:fill="FFFFFF" w:themeFill="background1"/>
          </w:tcPr>
          <w:p w14:paraId="65357105" w14:textId="77777777" w:rsidR="0031055C" w:rsidRPr="00070242" w:rsidRDefault="0031055C" w:rsidP="002A054F">
            <w:pPr>
              <w:rPr>
                <w:noProof/>
              </w:rPr>
            </w:pPr>
          </w:p>
        </w:tc>
        <w:tc>
          <w:tcPr>
            <w:tcW w:w="4961" w:type="dxa"/>
            <w:gridSpan w:val="2"/>
            <w:tcBorders>
              <w:bottom w:val="single" w:sz="18" w:space="0" w:color="FF1571" w:themeColor="accent2"/>
            </w:tcBorders>
            <w:shd w:val="clear" w:color="auto" w:fill="FFFFFF" w:themeFill="background1"/>
          </w:tcPr>
          <w:p w14:paraId="4E3DCC58" w14:textId="77777777" w:rsidR="002B6593" w:rsidRPr="00070242" w:rsidRDefault="00860B1B" w:rsidP="002A054F">
            <w:pPr>
              <w:pStyle w:val="Titre3"/>
              <w:rPr>
                <w:noProof/>
              </w:rPr>
            </w:pPr>
            <w:r>
              <w:rPr>
                <w:noProof/>
              </w:rPr>
              <w:t>VALIDATIONS DES DIFFERENTES DF</w:t>
            </w:r>
          </w:p>
          <w:p w14:paraId="33D52BA7" w14:textId="77777777" w:rsidR="00903CA5" w:rsidRDefault="00903CA5" w:rsidP="002A054F">
            <w:pPr>
              <w:rPr>
                <w:rFonts w:ascii="Times New Roman" w:eastAsia="Times New Roman" w:hAnsi="Times New Roman" w:cs="Times New Roman"/>
                <w:lang w:eastAsia="fr-FR"/>
              </w:rPr>
            </w:pPr>
          </w:p>
          <w:p w14:paraId="13F87DC9" w14:textId="77777777" w:rsidR="00903CA5" w:rsidRDefault="00903CA5" w:rsidP="002A054F">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différentes DF : </w:t>
            </w:r>
          </w:p>
          <w:p w14:paraId="3EFE52E0" w14:textId="77777777" w:rsidR="00903CA5" w:rsidRDefault="00903CA5" w:rsidP="002A054F">
            <w:pPr>
              <w:rPr>
                <w:rFonts w:ascii="Times New Roman" w:eastAsia="Times New Roman" w:hAnsi="Times New Roman" w:cs="Times New Roman"/>
                <w:lang w:eastAsia="fr-FR"/>
              </w:rPr>
            </w:pPr>
          </w:p>
          <w:p w14:paraId="3DBE2076" w14:textId="4ADE94ED" w:rsidR="003E4C0F" w:rsidRDefault="003E4C0F" w:rsidP="002A054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 xml:space="preserve">DF1 : </w:t>
            </w:r>
            <w:proofErr w:type="gramStart"/>
            <w:r w:rsidRPr="003E4C0F">
              <w:rPr>
                <w:rFonts w:ascii="Times New Roman" w:eastAsia="Times New Roman" w:hAnsi="Times New Roman" w:cs="Times New Roman"/>
                <w:lang w:eastAsia="fr-FR"/>
              </w:rPr>
              <w:t>{</w:t>
            </w:r>
            <w:r w:rsidR="00E74FFF">
              <w:t xml:space="preserve"> </w:t>
            </w:r>
            <w:proofErr w:type="spellStart"/>
            <w:r w:rsidR="00E74FFF">
              <w:t>Numero</w:t>
            </w:r>
            <w:proofErr w:type="gramEnd"/>
            <w:r w:rsidR="00E74FFF">
              <w:t>_adherent</w:t>
            </w:r>
            <w:proofErr w:type="spellEnd"/>
            <w:r w:rsidR="00E74FFF">
              <w:t xml:space="preserve">* </w:t>
            </w:r>
            <w:r w:rsidRPr="003E4C0F">
              <w:rPr>
                <w:rFonts w:ascii="Times New Roman" w:eastAsia="Times New Roman" w:hAnsi="Times New Roman" w:cs="Times New Roman"/>
                <w:lang w:eastAsia="fr-FR"/>
              </w:rPr>
              <w:t xml:space="preserve">} → {Nom, </w:t>
            </w:r>
            <w:proofErr w:type="spellStart"/>
            <w:r w:rsidRPr="003E4C0F">
              <w:rPr>
                <w:rFonts w:ascii="Times New Roman" w:eastAsia="Times New Roman" w:hAnsi="Times New Roman" w:cs="Times New Roman"/>
                <w:lang w:eastAsia="fr-FR"/>
              </w:rPr>
              <w:t>Prenom</w:t>
            </w:r>
            <w:proofErr w:type="spellEnd"/>
            <w:r w:rsidRPr="003E4C0F">
              <w:rPr>
                <w:rFonts w:ascii="Times New Roman" w:eastAsia="Times New Roman" w:hAnsi="Times New Roman" w:cs="Times New Roman"/>
                <w:lang w:eastAsia="fr-FR"/>
              </w:rPr>
              <w:t xml:space="preserve">, </w:t>
            </w:r>
            <w:r w:rsidR="00E74FFF">
              <w:t>Naissance</w:t>
            </w:r>
            <w:r w:rsidRPr="003E4C0F">
              <w:rPr>
                <w:rFonts w:ascii="Times New Roman" w:eastAsia="Times New Roman" w:hAnsi="Times New Roman" w:cs="Times New Roman"/>
                <w:lang w:eastAsia="fr-FR"/>
              </w:rPr>
              <w:t xml:space="preserve">, </w:t>
            </w:r>
            <w:proofErr w:type="spellStart"/>
            <w:r w:rsidR="00E74FFF">
              <w:t>Telephone</w:t>
            </w:r>
            <w:proofErr w:type="spellEnd"/>
            <w:r w:rsidRPr="003E4C0F">
              <w:rPr>
                <w:rFonts w:ascii="Times New Roman" w:eastAsia="Times New Roman" w:hAnsi="Times New Roman" w:cs="Times New Roman"/>
                <w:lang w:eastAsia="fr-FR"/>
              </w:rPr>
              <w:t xml:space="preserve">, </w:t>
            </w:r>
            <w:proofErr w:type="spellStart"/>
            <w:r w:rsidRPr="003E4C0F">
              <w:rPr>
                <w:rFonts w:ascii="Times New Roman" w:eastAsia="Times New Roman" w:hAnsi="Times New Roman" w:cs="Times New Roman"/>
                <w:lang w:eastAsia="fr-FR"/>
              </w:rPr>
              <w:t>Telephone_Bis</w:t>
            </w:r>
            <w:proofErr w:type="spellEnd"/>
            <w:r w:rsidRPr="003E4C0F">
              <w:rPr>
                <w:rFonts w:ascii="Times New Roman" w:eastAsia="Times New Roman" w:hAnsi="Times New Roman" w:cs="Times New Roman"/>
                <w:lang w:eastAsia="fr-FR"/>
              </w:rPr>
              <w:t xml:space="preserve">, </w:t>
            </w:r>
            <w:proofErr w:type="spellStart"/>
            <w:r w:rsidR="00E74FFF">
              <w:t>Benevole</w:t>
            </w:r>
            <w:proofErr w:type="spellEnd"/>
            <w:r w:rsidR="00E74FFF" w:rsidRPr="003E4C0F">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w:t>
            </w:r>
          </w:p>
          <w:p w14:paraId="41F0147A" w14:textId="77777777" w:rsidR="003E4C0F" w:rsidRPr="003E4C0F" w:rsidRDefault="003E4C0F" w:rsidP="002A054F">
            <w:pPr>
              <w:rPr>
                <w:rFonts w:ascii="Times New Roman" w:eastAsia="Times New Roman" w:hAnsi="Times New Roman" w:cs="Times New Roman"/>
                <w:lang w:eastAsia="fr-FR"/>
              </w:rPr>
            </w:pPr>
          </w:p>
          <w:p w14:paraId="324E5C58" w14:textId="77777777" w:rsidR="003E4C0F" w:rsidRDefault="003E4C0F" w:rsidP="002A054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DF2 : {Ville} → {</w:t>
            </w:r>
            <w:proofErr w:type="spellStart"/>
            <w:r w:rsidRPr="003E4C0F">
              <w:rPr>
                <w:rFonts w:ascii="Times New Roman" w:eastAsia="Times New Roman" w:hAnsi="Times New Roman" w:cs="Times New Roman"/>
                <w:lang w:eastAsia="fr-FR"/>
              </w:rPr>
              <w:t>Latitude_Ville</w:t>
            </w:r>
            <w:proofErr w:type="spellEnd"/>
            <w:r w:rsidRPr="003E4C0F">
              <w:rPr>
                <w:rFonts w:ascii="Times New Roman" w:eastAsia="Times New Roman" w:hAnsi="Times New Roman" w:cs="Times New Roman"/>
                <w:lang w:eastAsia="fr-FR"/>
              </w:rPr>
              <w:t xml:space="preserve">, </w:t>
            </w:r>
            <w:proofErr w:type="spellStart"/>
            <w:r w:rsidRPr="003E4C0F">
              <w:rPr>
                <w:rFonts w:ascii="Times New Roman" w:eastAsia="Times New Roman" w:hAnsi="Times New Roman" w:cs="Times New Roman"/>
                <w:lang w:eastAsia="fr-FR"/>
              </w:rPr>
              <w:t>Longitude_Ville</w:t>
            </w:r>
            <w:proofErr w:type="spellEnd"/>
            <w:r w:rsidRPr="003E4C0F">
              <w:rPr>
                <w:rFonts w:ascii="Times New Roman" w:eastAsia="Times New Roman" w:hAnsi="Times New Roman" w:cs="Times New Roman"/>
                <w:lang w:eastAsia="fr-FR"/>
              </w:rPr>
              <w:t>, Etat}</w:t>
            </w:r>
          </w:p>
          <w:p w14:paraId="03397583" w14:textId="77777777" w:rsidR="003E4C0F" w:rsidRPr="003E4C0F" w:rsidRDefault="003E4C0F" w:rsidP="002A054F">
            <w:pPr>
              <w:rPr>
                <w:rFonts w:ascii="Times New Roman" w:eastAsia="Times New Roman" w:hAnsi="Times New Roman" w:cs="Times New Roman"/>
                <w:lang w:eastAsia="fr-FR"/>
              </w:rPr>
            </w:pPr>
          </w:p>
          <w:p w14:paraId="4E5DD863" w14:textId="0F4E534E" w:rsidR="003E4C0F" w:rsidRDefault="003E4C0F" w:rsidP="002A054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w:t>
            </w:r>
            <w:r>
              <w:rPr>
                <w:rFonts w:ascii="Times New Roman" w:eastAsia="Times New Roman" w:hAnsi="Times New Roman" w:cs="Times New Roman"/>
                <w:lang w:eastAsia="fr-FR"/>
              </w:rPr>
              <w:t>3</w:t>
            </w:r>
            <w:r w:rsidRPr="003E4C0F">
              <w:rPr>
                <w:rFonts w:ascii="Times New Roman" w:eastAsia="Times New Roman" w:hAnsi="Times New Roman" w:cs="Times New Roman"/>
                <w:lang w:eastAsia="fr-FR"/>
              </w:rPr>
              <w:t xml:space="preserve"> : </w:t>
            </w:r>
            <w:proofErr w:type="gramStart"/>
            <w:r w:rsidRPr="003E4C0F">
              <w:rPr>
                <w:rFonts w:ascii="Times New Roman" w:eastAsia="Times New Roman" w:hAnsi="Times New Roman" w:cs="Times New Roman"/>
                <w:lang w:eastAsia="fr-FR"/>
              </w:rPr>
              <w:t>{</w:t>
            </w:r>
            <w:r w:rsidR="00E74FFF">
              <w:t xml:space="preserve"> </w:t>
            </w:r>
            <w:proofErr w:type="spellStart"/>
            <w:r w:rsidR="00E74FFF">
              <w:t>Numero</w:t>
            </w:r>
            <w:proofErr w:type="gramEnd"/>
            <w:r w:rsidR="00E74FFF">
              <w:t>_adherent</w:t>
            </w:r>
            <w:proofErr w:type="spellEnd"/>
            <w:r w:rsidR="00E74FFF">
              <w:t xml:space="preserve">* </w:t>
            </w:r>
            <w:r w:rsidR="001A7589">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 {</w:t>
            </w:r>
            <w:r w:rsidR="001A7589" w:rsidRPr="003E4C0F">
              <w:rPr>
                <w:rFonts w:ascii="Times New Roman" w:eastAsia="Times New Roman" w:hAnsi="Times New Roman" w:cs="Times New Roman"/>
                <w:lang w:eastAsia="fr-FR"/>
              </w:rPr>
              <w:t>Ville</w:t>
            </w:r>
            <w:r w:rsidR="001A7589">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Rue}</w:t>
            </w:r>
          </w:p>
          <w:p w14:paraId="014337D8" w14:textId="77777777" w:rsidR="003E4C0F" w:rsidRPr="003E4C0F" w:rsidRDefault="003E4C0F" w:rsidP="002A054F">
            <w:pPr>
              <w:rPr>
                <w:rFonts w:ascii="Times New Roman" w:eastAsia="Times New Roman" w:hAnsi="Times New Roman" w:cs="Times New Roman"/>
                <w:lang w:eastAsia="fr-FR"/>
              </w:rPr>
            </w:pPr>
          </w:p>
          <w:p w14:paraId="0AC216D7" w14:textId="6B2EE9A0" w:rsidR="003E4C0F" w:rsidRPr="003E4C0F" w:rsidRDefault="003E4C0F" w:rsidP="002A054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w:t>
            </w:r>
            <w:r>
              <w:rPr>
                <w:rFonts w:ascii="Times New Roman" w:eastAsia="Times New Roman" w:hAnsi="Times New Roman" w:cs="Times New Roman"/>
                <w:lang w:eastAsia="fr-FR"/>
              </w:rPr>
              <w:t>4</w:t>
            </w:r>
            <w:r w:rsidRPr="003E4C0F">
              <w:rPr>
                <w:rFonts w:ascii="Times New Roman" w:eastAsia="Times New Roman" w:hAnsi="Times New Roman" w:cs="Times New Roman"/>
                <w:lang w:eastAsia="fr-FR"/>
              </w:rPr>
              <w:t xml:space="preserve"> : </w:t>
            </w:r>
            <w:proofErr w:type="gramStart"/>
            <w:r w:rsidRPr="003E4C0F">
              <w:rPr>
                <w:rFonts w:ascii="Times New Roman" w:eastAsia="Times New Roman" w:hAnsi="Times New Roman" w:cs="Times New Roman"/>
                <w:lang w:eastAsia="fr-FR"/>
              </w:rPr>
              <w:t>{</w:t>
            </w:r>
            <w:r w:rsidR="00E74FFF">
              <w:t xml:space="preserve"> </w:t>
            </w:r>
            <w:proofErr w:type="spellStart"/>
            <w:r w:rsidR="00E74FFF">
              <w:t>Numero</w:t>
            </w:r>
            <w:proofErr w:type="gramEnd"/>
            <w:r w:rsidR="00E74FFF">
              <w:t>_adherent</w:t>
            </w:r>
            <w:proofErr w:type="spellEnd"/>
            <w:r w:rsidR="00E74FFF">
              <w:t>*</w:t>
            </w:r>
            <w:r w:rsidRPr="003E4C0F">
              <w:rPr>
                <w:rFonts w:ascii="Times New Roman" w:eastAsia="Times New Roman" w:hAnsi="Times New Roman" w:cs="Times New Roman"/>
                <w:lang w:eastAsia="fr-FR"/>
              </w:rPr>
              <w:t xml:space="preserve">, </w:t>
            </w:r>
            <w:proofErr w:type="spellStart"/>
            <w:r w:rsidR="00E74FFF">
              <w:t>Annee</w:t>
            </w:r>
            <w:proofErr w:type="spellEnd"/>
            <w:r w:rsidR="00E74FFF">
              <w:t>*</w:t>
            </w:r>
            <w:r w:rsidRPr="003E4C0F">
              <w:rPr>
                <w:rFonts w:ascii="Times New Roman" w:eastAsia="Times New Roman" w:hAnsi="Times New Roman" w:cs="Times New Roman"/>
                <w:lang w:eastAsia="fr-FR"/>
              </w:rPr>
              <w:t>} → {</w:t>
            </w:r>
            <w:r w:rsidR="00E74FFF">
              <w:t xml:space="preserve"> </w:t>
            </w:r>
            <w:proofErr w:type="spellStart"/>
            <w:r w:rsidR="00E74FFF">
              <w:t>Date_adhesion</w:t>
            </w:r>
            <w:proofErr w:type="spellEnd"/>
            <w:r w:rsidRPr="003E4C0F">
              <w:rPr>
                <w:rFonts w:ascii="Times New Roman" w:eastAsia="Times New Roman" w:hAnsi="Times New Roman" w:cs="Times New Roman"/>
                <w:lang w:eastAsia="fr-FR"/>
              </w:rPr>
              <w:t xml:space="preserve">, </w:t>
            </w:r>
            <w:r w:rsidR="00E74FFF">
              <w:t>Montant</w:t>
            </w:r>
            <w:r w:rsidRPr="003E4C0F">
              <w:rPr>
                <w:rFonts w:ascii="Times New Roman" w:eastAsia="Times New Roman" w:hAnsi="Times New Roman" w:cs="Times New Roman"/>
                <w:lang w:eastAsia="fr-FR"/>
              </w:rPr>
              <w:t xml:space="preserve">, </w:t>
            </w:r>
            <w:r w:rsidR="00E74FFF">
              <w:t>Don</w:t>
            </w:r>
            <w:r w:rsidRPr="003E4C0F">
              <w:rPr>
                <w:rFonts w:ascii="Times New Roman" w:eastAsia="Times New Roman" w:hAnsi="Times New Roman" w:cs="Times New Roman"/>
                <w:lang w:eastAsia="fr-FR"/>
              </w:rPr>
              <w:t xml:space="preserve">, </w:t>
            </w:r>
            <w:r w:rsidR="00E74FFF">
              <w:t>Paiement</w:t>
            </w:r>
            <w:r w:rsidR="00E74FFF" w:rsidRPr="003E4C0F">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w:t>
            </w:r>
          </w:p>
          <w:p w14:paraId="52F2E084" w14:textId="77777777" w:rsidR="00E0528D" w:rsidRDefault="00E0528D" w:rsidP="002A054F"/>
          <w:p w14:paraId="4A9C05F3" w14:textId="77777777" w:rsidR="003E4C0F" w:rsidRDefault="003E4C0F" w:rsidP="002A054F">
            <w:r>
              <w:t>2 NF</w:t>
            </w:r>
          </w:p>
          <w:p w14:paraId="5E9D2347" w14:textId="77777777" w:rsidR="003E4C0F" w:rsidRDefault="003E4C0F" w:rsidP="002A054F">
            <w:r>
              <w:t>La relation initiale est en 1NF (atomicité).</w:t>
            </w:r>
          </w:p>
          <w:p w14:paraId="4D5F3921" w14:textId="77777777" w:rsidR="003E4C0F" w:rsidRPr="00070242" w:rsidRDefault="003E4C0F" w:rsidP="002A054F"/>
        </w:tc>
        <w:tc>
          <w:tcPr>
            <w:tcW w:w="4961" w:type="dxa"/>
            <w:gridSpan w:val="2"/>
            <w:tcBorders>
              <w:bottom w:val="single" w:sz="18" w:space="0" w:color="FF1571" w:themeColor="accent2"/>
            </w:tcBorders>
            <w:shd w:val="clear" w:color="auto" w:fill="FFFFFF" w:themeFill="background1"/>
          </w:tcPr>
          <w:p w14:paraId="09BFEC87" w14:textId="4D29FE4B" w:rsidR="001A7589" w:rsidRDefault="001A7589" w:rsidP="002A054F">
            <w:r w:rsidRPr="001A7589">
              <w:t>L</w:t>
            </w:r>
            <w:r>
              <w:t>a DF1 ne respecte pas la 2NF, nous allons ainsi procéder à la décomposition de la relation universelle R.</w:t>
            </w:r>
          </w:p>
          <w:p w14:paraId="50AE042F" w14:textId="77777777" w:rsidR="00E74FFF" w:rsidRDefault="00E74FFF" w:rsidP="002A054F"/>
          <w:p w14:paraId="219BA56E" w14:textId="4B97616B" w:rsidR="001A7589" w:rsidRDefault="001A7589" w:rsidP="002A054F">
            <w:pPr>
              <w:rPr>
                <w:rFonts w:ascii="Times New Roman" w:eastAsia="Times New Roman" w:hAnsi="Times New Roman" w:cs="Times New Roman"/>
                <w:lang w:eastAsia="fr-FR"/>
              </w:rPr>
            </w:pPr>
            <w:r>
              <w:t>R</w:t>
            </w:r>
            <w:proofErr w:type="gramStart"/>
            <w:r>
              <w:t>1  =</w:t>
            </w:r>
            <w:proofErr w:type="gramEnd"/>
            <w:r>
              <w:t xml:space="preserve"> { </w:t>
            </w:r>
            <w:proofErr w:type="spellStart"/>
            <w:r w:rsidR="00E74FFF">
              <w:t>Numero_adherent</w:t>
            </w:r>
            <w:proofErr w:type="spellEnd"/>
            <w:r w:rsidR="00E74FFF">
              <w:t>*</w:t>
            </w:r>
            <w:r>
              <w:t xml:space="preserve">, Nom, </w:t>
            </w:r>
            <w:proofErr w:type="spellStart"/>
            <w:r>
              <w:t>Prenom</w:t>
            </w:r>
            <w:proofErr w:type="spellEnd"/>
            <w:r>
              <w:t xml:space="preserve">, </w:t>
            </w:r>
            <w:r w:rsidR="00E74FFF">
              <w:t>Naissance</w:t>
            </w:r>
            <w:r>
              <w:t xml:space="preserve">, </w:t>
            </w:r>
            <w:proofErr w:type="spellStart"/>
            <w:r w:rsidR="00E74FFF">
              <w:t>Telephone</w:t>
            </w:r>
            <w:proofErr w:type="spellEnd"/>
            <w:r>
              <w:t xml:space="preserve">, </w:t>
            </w:r>
            <w:proofErr w:type="spellStart"/>
            <w:r>
              <w:t>Telephone</w:t>
            </w:r>
            <w:proofErr w:type="spellEnd"/>
            <w:r w:rsidR="00E74FFF">
              <w:rPr>
                <w:rFonts w:ascii="Times New Roman" w:eastAsia="Times New Roman" w:hAnsi="Times New Roman" w:cs="Times New Roman"/>
                <w:lang w:eastAsia="fr-FR"/>
              </w:rPr>
              <w:t xml:space="preserve">, </w:t>
            </w:r>
            <w:proofErr w:type="spellStart"/>
            <w:r w:rsidR="00E74FFF" w:rsidRPr="003E4C0F">
              <w:rPr>
                <w:rFonts w:ascii="Times New Roman" w:eastAsia="Times New Roman" w:hAnsi="Times New Roman" w:cs="Times New Roman"/>
                <w:lang w:eastAsia="fr-FR"/>
              </w:rPr>
              <w:t>Telephone_Bis</w:t>
            </w:r>
            <w:proofErr w:type="spellEnd"/>
            <w:r w:rsidR="00E74FFF" w:rsidRPr="003E4C0F">
              <w:rPr>
                <w:rFonts w:ascii="Times New Roman" w:eastAsia="Times New Roman" w:hAnsi="Times New Roman" w:cs="Times New Roman"/>
                <w:lang w:eastAsia="fr-FR"/>
              </w:rPr>
              <w:t xml:space="preserve">, </w:t>
            </w:r>
            <w:proofErr w:type="spellStart"/>
            <w:r w:rsidR="00E74FFF">
              <w:t>Benevole</w:t>
            </w:r>
            <w:proofErr w:type="spellEnd"/>
            <w:r w:rsidR="00E74FFF" w:rsidRPr="003E4C0F">
              <w:rPr>
                <w:rFonts w:ascii="Times New Roman" w:eastAsia="Times New Roman" w:hAnsi="Times New Roman" w:cs="Times New Roman"/>
                <w:lang w:eastAsia="fr-FR"/>
              </w:rPr>
              <w:t xml:space="preserve"> }</w:t>
            </w:r>
          </w:p>
          <w:p w14:paraId="3A9EAFCC" w14:textId="53E95585" w:rsidR="00E74FFF" w:rsidRDefault="00E74FFF" w:rsidP="002A054F">
            <w:r>
              <w:rPr>
                <w:rFonts w:ascii="Times New Roman" w:eastAsia="Times New Roman" w:hAnsi="Times New Roman" w:cs="Times New Roman"/>
                <w:lang w:eastAsia="fr-FR"/>
              </w:rPr>
              <w:t xml:space="preserve">R2 = </w:t>
            </w:r>
            <w:proofErr w:type="gramStart"/>
            <w:r>
              <w:rPr>
                <w:rFonts w:ascii="Times New Roman" w:eastAsia="Times New Roman" w:hAnsi="Times New Roman" w:cs="Times New Roman"/>
                <w:lang w:eastAsia="fr-FR"/>
              </w:rPr>
              <w:t>{</w:t>
            </w:r>
            <w:r>
              <w:t xml:space="preserve"> </w:t>
            </w:r>
            <w:proofErr w:type="spellStart"/>
            <w:r>
              <w:t>Numero</w:t>
            </w:r>
            <w:proofErr w:type="gramEnd"/>
            <w:r>
              <w:t>_adherent</w:t>
            </w:r>
            <w:proofErr w:type="spellEnd"/>
            <w:r>
              <w:t xml:space="preserve"> *, </w:t>
            </w:r>
            <w:proofErr w:type="spellStart"/>
            <w:r>
              <w:t>Annee</w:t>
            </w:r>
            <w:proofErr w:type="spellEnd"/>
            <w:r>
              <w:t xml:space="preserve">*, </w:t>
            </w:r>
            <w:proofErr w:type="spellStart"/>
            <w:r>
              <w:t>Date_adhesion</w:t>
            </w:r>
            <w:proofErr w:type="spellEnd"/>
            <w:r>
              <w:t>, Montant, Don, Paiement,</w:t>
            </w:r>
            <w:r w:rsidRPr="00E74FFF">
              <w:t xml:space="preserve"> Rue, Ville, </w:t>
            </w:r>
            <w:proofErr w:type="spellStart"/>
            <w:r w:rsidRPr="00E74FFF">
              <w:t>Latitude_Ville</w:t>
            </w:r>
            <w:proofErr w:type="spellEnd"/>
            <w:r w:rsidRPr="00E74FFF">
              <w:t xml:space="preserve">, </w:t>
            </w:r>
            <w:proofErr w:type="spellStart"/>
            <w:r w:rsidRPr="00E74FFF">
              <w:t>Longitude_Ville</w:t>
            </w:r>
            <w:proofErr w:type="spellEnd"/>
            <w:r w:rsidRPr="00E74FFF">
              <w:t>, Etat</w:t>
            </w:r>
            <w:r>
              <w:t xml:space="preserve">} </w:t>
            </w:r>
          </w:p>
          <w:p w14:paraId="35663D32" w14:textId="67C492BC" w:rsidR="00E74FFF" w:rsidRDefault="00E74FFF" w:rsidP="002A054F"/>
          <w:p w14:paraId="1939E6A7" w14:textId="7BB3F92B" w:rsidR="00E74FFF" w:rsidRDefault="00E74FFF" w:rsidP="002A054F">
            <w:r>
              <w:t>La DF3 ne respecte pas la 2NF, nous allons ainsi procéder une nouvelle fois à la décomposition de la relation R2.</w:t>
            </w:r>
          </w:p>
          <w:p w14:paraId="3250E34D" w14:textId="77777777" w:rsidR="00E74FFF" w:rsidRDefault="00E74FFF" w:rsidP="002A054F"/>
          <w:p w14:paraId="24CDF206" w14:textId="2F406C54" w:rsidR="00E74FFF" w:rsidRDefault="00E74FFF" w:rsidP="002A054F">
            <w:pPr>
              <w:rPr>
                <w:rFonts w:ascii="Times New Roman" w:eastAsia="Times New Roman" w:hAnsi="Times New Roman" w:cs="Times New Roman"/>
                <w:lang w:eastAsia="fr-FR"/>
              </w:rPr>
            </w:pPr>
            <w:r>
              <w:t xml:space="preserve">R2a = </w:t>
            </w:r>
            <w:proofErr w:type="gramStart"/>
            <w:r>
              <w:t xml:space="preserve">{ </w:t>
            </w:r>
            <w:proofErr w:type="spellStart"/>
            <w:r>
              <w:t>Numero</w:t>
            </w:r>
            <w:proofErr w:type="gramEnd"/>
            <w:r>
              <w:t>_adherent</w:t>
            </w:r>
            <w:proofErr w:type="spellEnd"/>
            <w:r>
              <w:t xml:space="preserve">*, </w:t>
            </w:r>
            <w:r w:rsidRPr="003E4C0F">
              <w:rPr>
                <w:rFonts w:ascii="Times New Roman" w:eastAsia="Times New Roman" w:hAnsi="Times New Roman" w:cs="Times New Roman"/>
                <w:lang w:eastAsia="fr-FR"/>
              </w:rPr>
              <w:t>Ville</w:t>
            </w:r>
            <w:r>
              <w:rPr>
                <w:rFonts w:ascii="Times New Roman" w:eastAsia="Times New Roman" w:hAnsi="Times New Roman" w:cs="Times New Roman"/>
                <w:lang w:eastAsia="fr-FR"/>
              </w:rPr>
              <w:t xml:space="preserve">, </w:t>
            </w:r>
            <w:r w:rsidRPr="003E4C0F">
              <w:rPr>
                <w:rFonts w:ascii="Times New Roman" w:eastAsia="Times New Roman" w:hAnsi="Times New Roman" w:cs="Times New Roman"/>
                <w:lang w:eastAsia="fr-FR"/>
              </w:rPr>
              <w:t>Rue</w:t>
            </w:r>
            <w:r>
              <w:rPr>
                <w:rFonts w:ascii="Times New Roman" w:eastAsia="Times New Roman" w:hAnsi="Times New Roman" w:cs="Times New Roman"/>
                <w:lang w:eastAsia="fr-FR"/>
              </w:rPr>
              <w:t xml:space="preserve">} </w:t>
            </w:r>
          </w:p>
          <w:p w14:paraId="52624084" w14:textId="1E51DE93" w:rsidR="00E74FFF" w:rsidRDefault="00E74FFF" w:rsidP="002A054F">
            <w:r>
              <w:rPr>
                <w:rFonts w:ascii="Times New Roman" w:eastAsia="Times New Roman" w:hAnsi="Times New Roman" w:cs="Times New Roman"/>
                <w:lang w:eastAsia="fr-FR"/>
              </w:rPr>
              <w:t xml:space="preserve">R2b = </w:t>
            </w:r>
            <w:proofErr w:type="gramStart"/>
            <w:r>
              <w:rPr>
                <w:rFonts w:ascii="Times New Roman" w:eastAsia="Times New Roman" w:hAnsi="Times New Roman" w:cs="Times New Roman"/>
                <w:lang w:eastAsia="fr-FR"/>
              </w:rPr>
              <w:t>{</w:t>
            </w:r>
            <w:r>
              <w:t xml:space="preserve"> </w:t>
            </w:r>
            <w:proofErr w:type="spellStart"/>
            <w:r>
              <w:t>Numero</w:t>
            </w:r>
            <w:proofErr w:type="gramEnd"/>
            <w:r>
              <w:t>_adherent</w:t>
            </w:r>
            <w:proofErr w:type="spellEnd"/>
            <w:r>
              <w:t xml:space="preserve"> *, </w:t>
            </w:r>
            <w:proofErr w:type="spellStart"/>
            <w:r>
              <w:t>Annee</w:t>
            </w:r>
            <w:proofErr w:type="spellEnd"/>
            <w:r>
              <w:t xml:space="preserve">*, </w:t>
            </w:r>
            <w:proofErr w:type="spellStart"/>
            <w:r>
              <w:t>Date_adhesion</w:t>
            </w:r>
            <w:proofErr w:type="spellEnd"/>
            <w:r>
              <w:t xml:space="preserve">, Montant, Don, Paiement, </w:t>
            </w:r>
            <w:proofErr w:type="spellStart"/>
            <w:r w:rsidRPr="00E74FFF">
              <w:t>Latitude_Ville</w:t>
            </w:r>
            <w:proofErr w:type="spellEnd"/>
            <w:r w:rsidRPr="00E74FFF">
              <w:t xml:space="preserve">, </w:t>
            </w:r>
            <w:proofErr w:type="spellStart"/>
            <w:r w:rsidRPr="00E74FFF">
              <w:t>Longitude_Ville</w:t>
            </w:r>
            <w:proofErr w:type="spellEnd"/>
            <w:r w:rsidRPr="00E74FFF">
              <w:t>, Etat</w:t>
            </w:r>
            <w:r>
              <w:t>}</w:t>
            </w:r>
          </w:p>
          <w:p w14:paraId="5CF06DF8" w14:textId="566E4E36" w:rsidR="003E4C0F" w:rsidRPr="00070242" w:rsidRDefault="00E74FFF" w:rsidP="002A054F">
            <w:r>
              <w:t xml:space="preserve">La DF4 ne respecte pas non plus la 2NF, une nouvelle décomposition est requise. </w:t>
            </w:r>
          </w:p>
        </w:tc>
        <w:tc>
          <w:tcPr>
            <w:tcW w:w="425" w:type="dxa"/>
            <w:shd w:val="clear" w:color="auto" w:fill="FFFFFF" w:themeFill="background1"/>
          </w:tcPr>
          <w:p w14:paraId="0EB7BA62" w14:textId="77777777" w:rsidR="0031055C" w:rsidRPr="00070242" w:rsidRDefault="0031055C" w:rsidP="005A2DF7">
            <w:pPr>
              <w:rPr>
                <w:noProof/>
              </w:rPr>
            </w:pPr>
          </w:p>
        </w:tc>
      </w:tr>
      <w:tr w:rsidR="0031055C" w:rsidRPr="00070242" w14:paraId="5309585E" w14:textId="77777777" w:rsidTr="00E245E2">
        <w:trPr>
          <w:trHeight w:val="6576"/>
        </w:trPr>
        <w:tc>
          <w:tcPr>
            <w:tcW w:w="236" w:type="dxa"/>
          </w:tcPr>
          <w:p w14:paraId="7E44C68E" w14:textId="77777777" w:rsidR="0031055C" w:rsidRPr="00070242" w:rsidRDefault="0031055C" w:rsidP="005A2DF7">
            <w:pPr>
              <w:rPr>
                <w:noProof/>
              </w:rPr>
            </w:pPr>
          </w:p>
        </w:tc>
        <w:tc>
          <w:tcPr>
            <w:tcW w:w="9922" w:type="dxa"/>
            <w:gridSpan w:val="4"/>
            <w:tcBorders>
              <w:top w:val="single" w:sz="18" w:space="0" w:color="FF1571" w:themeColor="accent2"/>
            </w:tcBorders>
            <w:vAlign w:val="center"/>
          </w:tcPr>
          <w:p w14:paraId="2F8223F5" w14:textId="77777777" w:rsidR="0031055C" w:rsidRPr="00070242" w:rsidRDefault="002B6593" w:rsidP="00216DB3">
            <w:pPr>
              <w:pStyle w:val="Texte"/>
              <w:jc w:val="center"/>
              <w:rPr>
                <w:noProof/>
              </w:rPr>
            </w:pPr>
            <w:r w:rsidRPr="00070242">
              <w:rPr>
                <w:noProof/>
                <w:lang w:bidi="fr-FR"/>
              </w:rPr>
              <w:drawing>
                <wp:anchor distT="0" distB="0" distL="114300" distR="114300" simplePos="0" relativeHeight="251673600" behindDoc="0" locked="0" layoutInCell="1" allowOverlap="1" wp14:anchorId="69AB6453" wp14:editId="6F34C10E">
                  <wp:simplePos x="0" y="0"/>
                  <wp:positionH relativeFrom="column">
                    <wp:posOffset>-5708015</wp:posOffset>
                  </wp:positionH>
                  <wp:positionV relativeFrom="paragraph">
                    <wp:posOffset>-1022985</wp:posOffset>
                  </wp:positionV>
                  <wp:extent cx="5824220" cy="2311400"/>
                  <wp:effectExtent l="0" t="0" r="5080" b="0"/>
                  <wp:wrapThrough wrapText="bothSides">
                    <wp:wrapPolygon edited="0">
                      <wp:start x="0" y="0"/>
                      <wp:lineTo x="0" y="21363"/>
                      <wp:lineTo x="21548" y="21363"/>
                      <wp:lineTo x="21548" y="0"/>
                      <wp:lineTo x="0" y="0"/>
                    </wp:wrapPolygon>
                  </wp:wrapThrough>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1" cstate="email">
                            <a:extLst>
                              <a:ext uri="{28A0092B-C50C-407E-A947-70E740481C1C}">
                                <a14:useLocalDpi xmlns:a14="http://schemas.microsoft.com/office/drawing/2010/main" val="0"/>
                              </a:ext>
                            </a:extLst>
                          </a:blip>
                          <a:srcRect b="-2"/>
                          <a:stretch/>
                        </pic:blipFill>
                        <pic:spPr bwMode="auto">
                          <a:xfrm>
                            <a:off x="0" y="0"/>
                            <a:ext cx="582422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5" w:type="dxa"/>
            <w:shd w:val="clear" w:color="auto" w:fill="FFFFFF" w:themeFill="background1"/>
          </w:tcPr>
          <w:p w14:paraId="2EAA36E9" w14:textId="77777777" w:rsidR="0031055C" w:rsidRPr="00070242" w:rsidRDefault="0031055C" w:rsidP="005A2DF7">
            <w:pPr>
              <w:rPr>
                <w:noProof/>
              </w:rPr>
            </w:pPr>
          </w:p>
        </w:tc>
      </w:tr>
      <w:tr w:rsidR="00E0528D" w:rsidRPr="00E0528D" w14:paraId="0942BCA7" w14:textId="77777777" w:rsidTr="00E245E2">
        <w:trPr>
          <w:gridAfter w:val="2"/>
          <w:wAfter w:w="1512" w:type="dxa"/>
          <w:trHeight w:val="410"/>
        </w:trPr>
        <w:tc>
          <w:tcPr>
            <w:tcW w:w="4110" w:type="dxa"/>
            <w:gridSpan w:val="2"/>
            <w:shd w:val="clear" w:color="auto" w:fill="FFFFFF" w:themeFill="background1"/>
          </w:tcPr>
          <w:p w14:paraId="288FF22E" w14:textId="77777777" w:rsidR="00E0528D" w:rsidRPr="00E0528D" w:rsidRDefault="00E0528D" w:rsidP="00E0528D">
            <w:pPr>
              <w:rPr>
                <w:noProof/>
              </w:rPr>
            </w:pPr>
          </w:p>
        </w:tc>
        <w:tc>
          <w:tcPr>
            <w:tcW w:w="4961" w:type="dxa"/>
            <w:gridSpan w:val="2"/>
            <w:shd w:val="clear" w:color="auto" w:fill="FFFFFF" w:themeFill="background1"/>
          </w:tcPr>
          <w:p w14:paraId="354A94FF" w14:textId="77777777" w:rsidR="00E0528D" w:rsidRPr="00E0528D" w:rsidRDefault="00E0528D" w:rsidP="00E0528D">
            <w:pPr>
              <w:rPr>
                <w:noProof/>
              </w:rPr>
            </w:pPr>
          </w:p>
        </w:tc>
      </w:tr>
      <w:tr w:rsidR="00E0528D" w:rsidRPr="00E0528D" w14:paraId="59DA72D1" w14:textId="77777777" w:rsidTr="00E245E2">
        <w:trPr>
          <w:gridAfter w:val="2"/>
          <w:wAfter w:w="1512" w:type="dxa"/>
          <w:trHeight w:val="7597"/>
        </w:trPr>
        <w:tc>
          <w:tcPr>
            <w:tcW w:w="4110" w:type="dxa"/>
            <w:gridSpan w:val="2"/>
            <w:tcBorders>
              <w:bottom w:val="single" w:sz="18" w:space="0" w:color="FF1571" w:themeColor="accent2"/>
            </w:tcBorders>
            <w:shd w:val="clear" w:color="auto" w:fill="FFFFFF" w:themeFill="background1"/>
          </w:tcPr>
          <w:p w14:paraId="604C071E" w14:textId="77777777" w:rsidR="00EC72E0" w:rsidRDefault="00EC72E0" w:rsidP="00EC72E0"/>
          <w:p w14:paraId="0BB4050D" w14:textId="6E2B8ED4" w:rsidR="00E74FFF" w:rsidRDefault="00E74FFF" w:rsidP="002A054F">
            <w:r>
              <w:t>R2b1 = {</w:t>
            </w:r>
            <w:proofErr w:type="spellStart"/>
            <w:r>
              <w:t>Numero_adherent</w:t>
            </w:r>
            <w:proofErr w:type="spellEnd"/>
            <w:r>
              <w:t xml:space="preserve"> *, </w:t>
            </w:r>
            <w:proofErr w:type="spellStart"/>
            <w:r>
              <w:t>Annee</w:t>
            </w:r>
            <w:proofErr w:type="spellEnd"/>
            <w:r>
              <w:t xml:space="preserve">*, </w:t>
            </w:r>
            <w:proofErr w:type="spellStart"/>
            <w:r>
              <w:t>Date_adhesion</w:t>
            </w:r>
            <w:proofErr w:type="spellEnd"/>
            <w:r>
              <w:t>, Montant, Don, Paiement}</w:t>
            </w:r>
          </w:p>
          <w:p w14:paraId="391B0B0A" w14:textId="7EECA153" w:rsidR="00E74FFF" w:rsidRDefault="00E74FFF" w:rsidP="002A054F">
            <w:r>
              <w:t xml:space="preserve">R2b2 = </w:t>
            </w:r>
            <w:proofErr w:type="gramStart"/>
            <w:r>
              <w:t xml:space="preserve">{ </w:t>
            </w:r>
            <w:proofErr w:type="spellStart"/>
            <w:r>
              <w:t>Numero</w:t>
            </w:r>
            <w:proofErr w:type="gramEnd"/>
            <w:r>
              <w:t>_adherent</w:t>
            </w:r>
            <w:proofErr w:type="spellEnd"/>
            <w:r>
              <w:t xml:space="preserve"> *, </w:t>
            </w:r>
            <w:proofErr w:type="spellStart"/>
            <w:r>
              <w:t>Annee</w:t>
            </w:r>
            <w:proofErr w:type="spellEnd"/>
            <w:r>
              <w:t xml:space="preserve">*, </w:t>
            </w:r>
            <w:proofErr w:type="spellStart"/>
            <w:r w:rsidRPr="00E74FFF">
              <w:t>Latitude_Ville</w:t>
            </w:r>
            <w:proofErr w:type="spellEnd"/>
            <w:r w:rsidRPr="00E74FFF">
              <w:t xml:space="preserve">, </w:t>
            </w:r>
            <w:proofErr w:type="spellStart"/>
            <w:r w:rsidRPr="00E74FFF">
              <w:t>Longitude_Ville</w:t>
            </w:r>
            <w:proofErr w:type="spellEnd"/>
            <w:r w:rsidRPr="00E74FFF">
              <w:t>, Etat</w:t>
            </w:r>
            <w:r>
              <w:t>}</w:t>
            </w:r>
          </w:p>
          <w:p w14:paraId="530C1D24" w14:textId="77777777" w:rsidR="000837FC" w:rsidRDefault="000837FC" w:rsidP="002A054F"/>
          <w:p w14:paraId="702C85D1" w14:textId="4AE621FD" w:rsidR="000837FC" w:rsidRDefault="000837FC" w:rsidP="002A054F">
            <w:r>
              <w:t xml:space="preserve">Nous avons ainsi 4 relations majeures à « garder » : R1, R2a, R2b1, R2b2. Mais il manque une DF non utilisée, donc on va réaffiner. </w:t>
            </w:r>
          </w:p>
          <w:p w14:paraId="6E645916" w14:textId="77777777" w:rsidR="00E74FFF" w:rsidRDefault="00E74FFF" w:rsidP="002A054F"/>
          <w:p w14:paraId="5CE225A3" w14:textId="143272A1" w:rsidR="00E74FFF" w:rsidRDefault="00E74FFF" w:rsidP="002A054F">
            <w:r>
              <w:t>3 NF</w:t>
            </w:r>
          </w:p>
          <w:p w14:paraId="5FB9E96E" w14:textId="6ACAB4E8" w:rsidR="00EC72E0" w:rsidRDefault="00E74FFF" w:rsidP="002A054F">
            <w:r>
              <w:t>La relation est en 2NF.</w:t>
            </w:r>
          </w:p>
          <w:p w14:paraId="58B361C4" w14:textId="77777777" w:rsidR="000837FC" w:rsidRDefault="000837FC" w:rsidP="002A054F"/>
          <w:p w14:paraId="33ADAEDF" w14:textId="3A452A09" w:rsidR="000837FC" w:rsidRDefault="000837FC" w:rsidP="002A054F">
            <w:r>
              <w:t xml:space="preserve">Il existe une DF2 non utilisée qui peut être utilisée. Nous allons procéder à la décomposition des tables. </w:t>
            </w:r>
          </w:p>
          <w:p w14:paraId="3240B7A7" w14:textId="766926F8" w:rsidR="000837FC" w:rsidRDefault="000837FC" w:rsidP="002A054F">
            <w:r>
              <w:t>Nous avons ainsi ;</w:t>
            </w:r>
          </w:p>
          <w:p w14:paraId="628EE8E7" w14:textId="77777777" w:rsidR="000837FC" w:rsidRDefault="000837FC" w:rsidP="002A054F"/>
          <w:p w14:paraId="05F53FF7" w14:textId="43558034" w:rsidR="000837FC" w:rsidRDefault="000837FC" w:rsidP="002A054F">
            <w:pPr>
              <w:rPr>
                <w:rFonts w:ascii="Times New Roman" w:eastAsia="Times New Roman" w:hAnsi="Times New Roman" w:cs="Times New Roman"/>
                <w:lang w:eastAsia="fr-FR"/>
              </w:rPr>
            </w:pPr>
            <w:r>
              <w:t xml:space="preserve">R3 = {Ville*, </w:t>
            </w:r>
            <w:proofErr w:type="spellStart"/>
            <w:r w:rsidRPr="003E4C0F">
              <w:rPr>
                <w:rFonts w:ascii="Times New Roman" w:eastAsia="Times New Roman" w:hAnsi="Times New Roman" w:cs="Times New Roman"/>
                <w:lang w:eastAsia="fr-FR"/>
              </w:rPr>
              <w:t>Latitude_Ville</w:t>
            </w:r>
            <w:proofErr w:type="spellEnd"/>
            <w:r w:rsidRPr="003E4C0F">
              <w:rPr>
                <w:rFonts w:ascii="Times New Roman" w:eastAsia="Times New Roman" w:hAnsi="Times New Roman" w:cs="Times New Roman"/>
                <w:lang w:eastAsia="fr-FR"/>
              </w:rPr>
              <w:t xml:space="preserve">, </w:t>
            </w:r>
            <w:proofErr w:type="spellStart"/>
            <w:r w:rsidRPr="003E4C0F">
              <w:rPr>
                <w:rFonts w:ascii="Times New Roman" w:eastAsia="Times New Roman" w:hAnsi="Times New Roman" w:cs="Times New Roman"/>
                <w:lang w:eastAsia="fr-FR"/>
              </w:rPr>
              <w:t>Longitude_Ville</w:t>
            </w:r>
            <w:proofErr w:type="spellEnd"/>
            <w:r w:rsidRPr="003E4C0F">
              <w:rPr>
                <w:rFonts w:ascii="Times New Roman" w:eastAsia="Times New Roman" w:hAnsi="Times New Roman" w:cs="Times New Roman"/>
                <w:lang w:eastAsia="fr-FR"/>
              </w:rPr>
              <w:t xml:space="preserve">, </w:t>
            </w:r>
            <w:r w:rsidR="00D25BE6" w:rsidRPr="003E4C0F">
              <w:rPr>
                <w:rFonts w:ascii="Times New Roman" w:eastAsia="Times New Roman" w:hAnsi="Times New Roman" w:cs="Times New Roman"/>
                <w:lang w:eastAsia="fr-FR"/>
              </w:rPr>
              <w:t>Etat</w:t>
            </w:r>
            <w:r w:rsidR="00D25BE6">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w:t>
            </w:r>
          </w:p>
          <w:p w14:paraId="02E69118" w14:textId="1A56DBC0" w:rsidR="000837FC" w:rsidRDefault="000837FC" w:rsidP="002A054F">
            <w:r>
              <w:rPr>
                <w:rFonts w:ascii="Times New Roman" w:eastAsia="Times New Roman" w:hAnsi="Times New Roman" w:cs="Times New Roman"/>
                <w:lang w:eastAsia="fr-FR"/>
              </w:rPr>
              <w:t>R3a = {</w:t>
            </w:r>
            <w:proofErr w:type="spellStart"/>
            <w:r>
              <w:rPr>
                <w:rFonts w:ascii="Times New Roman" w:eastAsia="Times New Roman" w:hAnsi="Times New Roman" w:cs="Times New Roman"/>
                <w:lang w:eastAsia="fr-FR"/>
              </w:rPr>
              <w:t>Numero_adherent</w:t>
            </w:r>
            <w:proofErr w:type="spellEnd"/>
            <w:r>
              <w:rPr>
                <w:rFonts w:ascii="Times New Roman" w:eastAsia="Times New Roman" w:hAnsi="Times New Roman" w:cs="Times New Roman"/>
                <w:lang w:eastAsia="fr-FR"/>
              </w:rPr>
              <w:t xml:space="preserve">*, Année*} </w:t>
            </w:r>
          </w:p>
          <w:p w14:paraId="59C60675" w14:textId="77777777" w:rsidR="00E74FFF" w:rsidRDefault="00E74FFF" w:rsidP="00E74FFF"/>
          <w:p w14:paraId="7A2925C6" w14:textId="2A374F89" w:rsidR="00E0528D" w:rsidRPr="00E0528D" w:rsidRDefault="00E0528D" w:rsidP="000837FC"/>
        </w:tc>
        <w:tc>
          <w:tcPr>
            <w:tcW w:w="4961" w:type="dxa"/>
            <w:gridSpan w:val="2"/>
            <w:tcBorders>
              <w:bottom w:val="single" w:sz="18" w:space="0" w:color="FF1571" w:themeColor="accent2"/>
            </w:tcBorders>
            <w:shd w:val="clear" w:color="auto" w:fill="FFFFFF" w:themeFill="background1"/>
          </w:tcPr>
          <w:p w14:paraId="4930725A" w14:textId="77777777" w:rsidR="001A7589" w:rsidRDefault="001A7589" w:rsidP="00EC72E0"/>
          <w:p w14:paraId="1D7BABBB" w14:textId="7ECA554D" w:rsidR="0096742A" w:rsidRDefault="000837FC" w:rsidP="002A054F">
            <w:r>
              <w:t xml:space="preserve">Nous avons ainsi décomposé notre relation Universelle et nous n’avons plus de DF non utilisées, nous nous retrouvons avec : </w:t>
            </w:r>
          </w:p>
          <w:p w14:paraId="33376CE6" w14:textId="77777777" w:rsidR="00D25BE6" w:rsidRDefault="00D25BE6" w:rsidP="002A054F"/>
          <w:p w14:paraId="7143082E" w14:textId="70598C31" w:rsidR="0096742A" w:rsidRDefault="0096742A" w:rsidP="002A054F">
            <w:r>
              <w:t xml:space="preserve">Un lien 1 à N existe entre </w:t>
            </w:r>
            <w:proofErr w:type="spellStart"/>
            <w:r w:rsidR="00D25BE6">
              <w:t>VILLE.Ville</w:t>
            </w:r>
            <w:proofErr w:type="spellEnd"/>
            <w:r w:rsidR="00D25BE6">
              <w:t xml:space="preserve"> et </w:t>
            </w:r>
            <w:proofErr w:type="spellStart"/>
            <w:r w:rsidR="00D25BE6">
              <w:t>ADRESSE.Ville</w:t>
            </w:r>
            <w:proofErr w:type="spellEnd"/>
            <w:r w:rsidR="00D25BE6">
              <w:t xml:space="preserve"> car plusieurs personnes peuvent vivre dans une seule et même ville. </w:t>
            </w:r>
          </w:p>
          <w:p w14:paraId="36642F6F" w14:textId="77777777" w:rsidR="00D25BE6" w:rsidRDefault="00D25BE6" w:rsidP="002A054F"/>
          <w:p w14:paraId="0FE3A313" w14:textId="77777777" w:rsidR="00D25BE6" w:rsidRDefault="00D25BE6" w:rsidP="002A054F">
            <w:r>
              <w:t xml:space="preserve">Un lien 1 à N existe entre </w:t>
            </w:r>
            <w:proofErr w:type="spellStart"/>
            <w:r>
              <w:t>ADHERENT_BASE</w:t>
            </w:r>
            <w:r>
              <w:t>.Numero_adherent</w:t>
            </w:r>
            <w:proofErr w:type="spellEnd"/>
            <w:r>
              <w:t xml:space="preserve"> et </w:t>
            </w:r>
            <w:proofErr w:type="spellStart"/>
            <w:r>
              <w:t>ADHESION.Numero_adherent</w:t>
            </w:r>
            <w:proofErr w:type="spellEnd"/>
            <w:r>
              <w:t xml:space="preserve"> car une personne peut être inscrite sur plusieurs années. </w:t>
            </w:r>
          </w:p>
          <w:p w14:paraId="2A45E94F" w14:textId="77777777" w:rsidR="00D25BE6" w:rsidRDefault="00D25BE6" w:rsidP="002A054F"/>
          <w:p w14:paraId="2F16CE51" w14:textId="77777777" w:rsidR="00D25BE6" w:rsidRDefault="00D25BE6" w:rsidP="002A054F">
            <w:r>
              <w:t xml:space="preserve">Un lien 1 à 1 existe entre </w:t>
            </w:r>
            <w:proofErr w:type="spellStart"/>
            <w:r>
              <w:t>ADHERENT_BASE.Numero_adherent</w:t>
            </w:r>
            <w:proofErr w:type="spellEnd"/>
            <w:r>
              <w:t xml:space="preserve"> et </w:t>
            </w:r>
            <w:proofErr w:type="spellStart"/>
            <w:r>
              <w:t>ADRESSE.Numero_adherent</w:t>
            </w:r>
            <w:proofErr w:type="spellEnd"/>
            <w:r>
              <w:t xml:space="preserve"> car une personne possède </w:t>
            </w:r>
            <w:proofErr w:type="gramStart"/>
            <w:r>
              <w:t>une seul adresse</w:t>
            </w:r>
            <w:proofErr w:type="gramEnd"/>
            <w:r>
              <w:t xml:space="preserve">. </w:t>
            </w:r>
          </w:p>
          <w:p w14:paraId="28D95356" w14:textId="77777777" w:rsidR="00D25BE6" w:rsidRDefault="00D25BE6" w:rsidP="002A054F"/>
          <w:p w14:paraId="7FE04595" w14:textId="2C8EA962" w:rsidR="00D25BE6" w:rsidRPr="00E0528D" w:rsidRDefault="00D25BE6" w:rsidP="002A054F">
            <w:r>
              <w:t xml:space="preserve">Ce qui nous donne comme décomposition des tables : </w:t>
            </w:r>
          </w:p>
        </w:tc>
      </w:tr>
      <w:tr w:rsidR="00E0528D" w:rsidRPr="00E0528D" w14:paraId="6C0E31CD" w14:textId="77777777" w:rsidTr="00E245E2">
        <w:trPr>
          <w:gridAfter w:val="2"/>
          <w:wAfter w:w="1512" w:type="dxa"/>
          <w:trHeight w:val="6576"/>
        </w:trPr>
        <w:tc>
          <w:tcPr>
            <w:tcW w:w="9071" w:type="dxa"/>
            <w:gridSpan w:val="4"/>
            <w:tcBorders>
              <w:top w:val="single" w:sz="18" w:space="0" w:color="FF1571" w:themeColor="accent2"/>
            </w:tcBorders>
            <w:vAlign w:val="center"/>
          </w:tcPr>
          <w:p w14:paraId="2C73A859" w14:textId="77777777" w:rsidR="00E0528D" w:rsidRPr="00E0528D" w:rsidRDefault="00E0528D" w:rsidP="00E0528D">
            <w:pPr>
              <w:rPr>
                <w:noProof/>
              </w:rPr>
            </w:pPr>
            <w:r w:rsidRPr="00E0528D">
              <w:rPr>
                <w:noProof/>
                <w:lang w:bidi="fr-FR"/>
              </w:rPr>
              <w:drawing>
                <wp:anchor distT="0" distB="0" distL="114300" distR="114300" simplePos="0" relativeHeight="251670528" behindDoc="0" locked="0" layoutInCell="1" allowOverlap="1" wp14:anchorId="55DF2E6B" wp14:editId="6E04B448">
                  <wp:simplePos x="0" y="0"/>
                  <wp:positionH relativeFrom="column">
                    <wp:posOffset>297815</wp:posOffset>
                  </wp:positionH>
                  <wp:positionV relativeFrom="paragraph">
                    <wp:posOffset>-2947670</wp:posOffset>
                  </wp:positionV>
                  <wp:extent cx="5824220" cy="2311400"/>
                  <wp:effectExtent l="0" t="0" r="5080" b="0"/>
                  <wp:wrapThrough wrapText="bothSides">
                    <wp:wrapPolygon edited="0">
                      <wp:start x="0" y="0"/>
                      <wp:lineTo x="0" y="21363"/>
                      <wp:lineTo x="21548" y="21363"/>
                      <wp:lineTo x="21548" y="0"/>
                      <wp:lineTo x="0" y="0"/>
                    </wp:wrapPolygon>
                  </wp:wrapThrough>
                  <wp:docPr id="5"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1" cstate="email">
                            <a:extLst>
                              <a:ext uri="{28A0092B-C50C-407E-A947-70E740481C1C}">
                                <a14:useLocalDpi xmlns:a14="http://schemas.microsoft.com/office/drawing/2010/main" val="0"/>
                              </a:ext>
                            </a:extLst>
                          </a:blip>
                          <a:srcRect b="-2"/>
                          <a:stretch/>
                        </pic:blipFill>
                        <pic:spPr bwMode="auto">
                          <a:xfrm>
                            <a:off x="0" y="0"/>
                            <a:ext cx="582422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7996CA5" w14:textId="77777777" w:rsidR="00E61F1F" w:rsidRPr="00070242" w:rsidRDefault="00FA7062">
      <w:pPr>
        <w:rPr>
          <w:noProof/>
        </w:rPr>
      </w:pPr>
      <w:r w:rsidRPr="00070242">
        <w:rPr>
          <w:noProof/>
          <w:lang w:bidi="fr-FR"/>
        </w:rPr>
        <mc:AlternateContent>
          <mc:Choice Requires="wps">
            <w:drawing>
              <wp:anchor distT="0" distB="0" distL="114300" distR="114300" simplePos="0" relativeHeight="251659263" behindDoc="1" locked="0" layoutInCell="1" allowOverlap="1" wp14:anchorId="45852032" wp14:editId="1F3109B0">
                <wp:simplePos x="0" y="0"/>
                <wp:positionH relativeFrom="page">
                  <wp:align>left</wp:align>
                </wp:positionH>
                <wp:positionV relativeFrom="paragraph">
                  <wp:posOffset>-9880600</wp:posOffset>
                </wp:positionV>
                <wp:extent cx="7773670" cy="10938510"/>
                <wp:effectExtent l="0" t="0" r="0" b="0"/>
                <wp:wrapNone/>
                <wp:docPr id="22"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BA6E44F" id="Forme" o:spid="_x0000_s1026" style="position:absolute;margin-left:0;margin-top:-778pt;width:612.1pt;height:861.3pt;z-index:-25165721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page"/>
              </v:shape>
            </w:pict>
          </mc:Fallback>
        </mc:AlternateContent>
      </w:r>
    </w:p>
    <w:tbl>
      <w:tblPr>
        <w:tblW w:w="11434" w:type="dxa"/>
        <w:tblLayout w:type="fixed"/>
        <w:tblLook w:val="0600" w:firstRow="0" w:lastRow="0" w:firstColumn="0" w:lastColumn="0" w:noHBand="1" w:noVBand="1"/>
      </w:tblPr>
      <w:tblGrid>
        <w:gridCol w:w="284"/>
        <w:gridCol w:w="709"/>
        <w:gridCol w:w="97"/>
        <w:gridCol w:w="3871"/>
        <w:gridCol w:w="284"/>
        <w:gridCol w:w="1020"/>
        <w:gridCol w:w="3516"/>
        <w:gridCol w:w="141"/>
        <w:gridCol w:w="425"/>
        <w:gridCol w:w="426"/>
        <w:gridCol w:w="236"/>
        <w:gridCol w:w="425"/>
      </w:tblGrid>
      <w:tr w:rsidR="005A2DF7" w:rsidRPr="00070242" w14:paraId="3F112503" w14:textId="77777777" w:rsidTr="002A054F">
        <w:trPr>
          <w:gridAfter w:val="2"/>
          <w:wAfter w:w="661" w:type="dxa"/>
          <w:trHeight w:val="14616"/>
        </w:trPr>
        <w:tc>
          <w:tcPr>
            <w:tcW w:w="993" w:type="dxa"/>
            <w:gridSpan w:val="2"/>
          </w:tcPr>
          <w:p w14:paraId="53E9FACA" w14:textId="77777777" w:rsidR="005A2DF7" w:rsidRPr="00070242" w:rsidRDefault="005A2DF7" w:rsidP="005A2DF7">
            <w:pPr>
              <w:pStyle w:val="Ancredugraphisme"/>
              <w:rPr>
                <w:noProof/>
              </w:rPr>
            </w:pPr>
          </w:p>
        </w:tc>
        <w:tc>
          <w:tcPr>
            <w:tcW w:w="5272" w:type="dxa"/>
            <w:gridSpan w:val="4"/>
          </w:tcPr>
          <w:p w14:paraId="5246F32B" w14:textId="77777777" w:rsidR="00FD7019" w:rsidRDefault="00FD7019" w:rsidP="00FD7019">
            <w:pPr>
              <w:pStyle w:val="Titre5"/>
              <w:rPr>
                <w:rStyle w:val="lev"/>
                <w:lang w:eastAsia="fr-FR"/>
              </w:rPr>
            </w:pPr>
          </w:p>
          <w:p w14:paraId="06EBA605" w14:textId="77777777" w:rsidR="00FD7019" w:rsidRDefault="00FD7019" w:rsidP="00FD7019">
            <w:pPr>
              <w:pStyle w:val="Titre5"/>
              <w:rPr>
                <w:rStyle w:val="lev"/>
                <w:lang w:eastAsia="fr-FR"/>
              </w:rPr>
            </w:pPr>
            <w:r w:rsidRPr="00FD7019">
              <w:rPr>
                <w:rStyle w:val="lev"/>
                <w:lang w:eastAsia="fr-FR"/>
              </w:rPr>
              <w:t>Ainsi, la décomposition a abouti à des relations normalisées suivantes :</w:t>
            </w:r>
          </w:p>
          <w:p w14:paraId="194CC8CA" w14:textId="77777777" w:rsidR="00FD7019" w:rsidRPr="00FD7019" w:rsidRDefault="00FD7019" w:rsidP="00FD7019">
            <w:pPr>
              <w:rPr>
                <w:lang w:eastAsia="fr-FR"/>
              </w:rPr>
            </w:pPr>
          </w:p>
          <w:p w14:paraId="31BF9EFD" w14:textId="77777777" w:rsidR="00FD7019" w:rsidRPr="00FD7019" w:rsidRDefault="00FD7019" w:rsidP="00FD7019">
            <w:pPr>
              <w:rPr>
                <w:lang w:eastAsia="fr-FR"/>
              </w:rPr>
            </w:pPr>
          </w:p>
          <w:p w14:paraId="1F430CD4" w14:textId="77777777" w:rsidR="00FD7019" w:rsidRDefault="00FD7019" w:rsidP="00FD7019">
            <w:pPr>
              <w:pStyle w:val="Titre5"/>
              <w:rPr>
                <w:rStyle w:val="lev"/>
                <w:lang w:eastAsia="fr-FR"/>
              </w:rPr>
            </w:pPr>
            <w:r w:rsidRPr="00FD7019">
              <w:rPr>
                <w:rStyle w:val="lev"/>
                <w:lang w:eastAsia="fr-FR"/>
              </w:rPr>
              <w:t>ADHERENT_BASE pour les informations de base des adhérents.</w:t>
            </w:r>
          </w:p>
          <w:p w14:paraId="6A4FEE57" w14:textId="77777777" w:rsidR="00FD7019" w:rsidRPr="00FD7019" w:rsidRDefault="00FD7019" w:rsidP="00FD7019">
            <w:pPr>
              <w:rPr>
                <w:lang w:eastAsia="fr-FR"/>
              </w:rPr>
            </w:pPr>
          </w:p>
          <w:p w14:paraId="17776AD5" w14:textId="77777777" w:rsidR="00FD7019" w:rsidRDefault="00FD7019" w:rsidP="00FD7019">
            <w:pPr>
              <w:pStyle w:val="Titre5"/>
              <w:rPr>
                <w:rStyle w:val="lev"/>
                <w:lang w:eastAsia="fr-FR"/>
              </w:rPr>
            </w:pPr>
            <w:r w:rsidRPr="00FD7019">
              <w:rPr>
                <w:rStyle w:val="lev"/>
                <w:lang w:eastAsia="fr-FR"/>
              </w:rPr>
              <w:t>VILLE pour les coordonnées géographiques et l'état des villes.</w:t>
            </w:r>
          </w:p>
          <w:p w14:paraId="5B4A1E15" w14:textId="77777777" w:rsidR="00FD7019" w:rsidRDefault="00FD7019" w:rsidP="00FD7019">
            <w:pPr>
              <w:rPr>
                <w:lang w:eastAsia="fr-FR"/>
              </w:rPr>
            </w:pPr>
          </w:p>
          <w:p w14:paraId="4570E804" w14:textId="77777777" w:rsidR="00FD7019" w:rsidRDefault="00FD7019" w:rsidP="00FD7019">
            <w:pPr>
              <w:rPr>
                <w:lang w:eastAsia="fr-FR"/>
              </w:rPr>
            </w:pPr>
          </w:p>
          <w:p w14:paraId="1781B9DF" w14:textId="77777777" w:rsidR="00FD7019" w:rsidRDefault="00FD7019" w:rsidP="00FD7019">
            <w:pPr>
              <w:rPr>
                <w:lang w:eastAsia="fr-FR"/>
              </w:rPr>
            </w:pPr>
          </w:p>
          <w:p w14:paraId="66C46060" w14:textId="77777777" w:rsidR="00FD7019" w:rsidRDefault="00FD7019" w:rsidP="00FD7019">
            <w:pPr>
              <w:rPr>
                <w:lang w:eastAsia="fr-FR"/>
              </w:rPr>
            </w:pPr>
          </w:p>
          <w:p w14:paraId="16B21DD7" w14:textId="77777777" w:rsidR="00FD7019" w:rsidRDefault="00FD7019" w:rsidP="00FD7019">
            <w:pPr>
              <w:rPr>
                <w:lang w:eastAsia="fr-FR"/>
              </w:rPr>
            </w:pPr>
          </w:p>
          <w:p w14:paraId="4A2F8836" w14:textId="77777777" w:rsidR="00FD7019" w:rsidRDefault="00FD7019" w:rsidP="00FD7019">
            <w:pPr>
              <w:rPr>
                <w:lang w:eastAsia="fr-FR"/>
              </w:rPr>
            </w:pPr>
          </w:p>
          <w:p w14:paraId="1C8967EB" w14:textId="77777777" w:rsidR="00FD7019" w:rsidRPr="00FD7019" w:rsidRDefault="00FD7019" w:rsidP="00FD7019">
            <w:pPr>
              <w:rPr>
                <w:lang w:eastAsia="fr-FR"/>
              </w:rPr>
            </w:pPr>
          </w:p>
          <w:p w14:paraId="5E647637" w14:textId="77777777" w:rsidR="00FD7019" w:rsidRPr="00FD7019" w:rsidRDefault="00FD7019" w:rsidP="00FD7019">
            <w:pPr>
              <w:rPr>
                <w:lang w:eastAsia="fr-FR"/>
              </w:rPr>
            </w:pPr>
          </w:p>
          <w:p w14:paraId="4F17FFA2" w14:textId="77777777" w:rsidR="00FD7019" w:rsidRDefault="00FD7019" w:rsidP="00FD7019">
            <w:pPr>
              <w:pStyle w:val="Titre5"/>
              <w:rPr>
                <w:rStyle w:val="lev"/>
                <w:lang w:eastAsia="fr-FR"/>
              </w:rPr>
            </w:pPr>
            <w:r w:rsidRPr="00FD7019">
              <w:rPr>
                <w:rStyle w:val="lev"/>
                <w:lang w:eastAsia="fr-FR"/>
              </w:rPr>
              <w:t>ADRESSE pour associer les adhérents à leurs adresses.</w:t>
            </w:r>
          </w:p>
          <w:p w14:paraId="66B6DA04" w14:textId="77777777" w:rsidR="00FD7019" w:rsidRPr="00FD7019" w:rsidRDefault="00FD7019" w:rsidP="00FD7019">
            <w:pPr>
              <w:rPr>
                <w:lang w:eastAsia="fr-FR"/>
              </w:rPr>
            </w:pPr>
          </w:p>
          <w:p w14:paraId="0FD6C870" w14:textId="77777777" w:rsidR="00FD7019" w:rsidRPr="00FD7019" w:rsidRDefault="00FD7019" w:rsidP="00FD7019">
            <w:pPr>
              <w:pStyle w:val="Titre5"/>
              <w:rPr>
                <w:rStyle w:val="lev"/>
                <w:lang w:eastAsia="fr-FR"/>
              </w:rPr>
            </w:pPr>
            <w:r w:rsidRPr="00FD7019">
              <w:rPr>
                <w:rStyle w:val="lev"/>
                <w:lang w:eastAsia="fr-FR"/>
              </w:rPr>
              <w:t>ADHESION pour enregistrer les détails des adhésions annuelles des adhérents.</w:t>
            </w:r>
          </w:p>
          <w:p w14:paraId="3DD42344" w14:textId="77777777" w:rsidR="005A2DF7" w:rsidRPr="00070242" w:rsidRDefault="005A2DF7" w:rsidP="000F0731">
            <w:pPr>
              <w:pStyle w:val="Citation"/>
              <w:rPr>
                <w:noProof/>
              </w:rPr>
            </w:pPr>
          </w:p>
          <w:p w14:paraId="0E59B27C" w14:textId="77777777" w:rsidR="00E0528D" w:rsidRDefault="00E0528D" w:rsidP="00E0528D">
            <w:pPr>
              <w:pStyle w:val="NormalWeb"/>
            </w:pPr>
            <w:r>
              <w:t xml:space="preserve">. </w:t>
            </w:r>
          </w:p>
          <w:p w14:paraId="2220FD2A" w14:textId="77777777" w:rsidR="005A2DF7" w:rsidRPr="00070242" w:rsidRDefault="005A2DF7" w:rsidP="00E61F1F">
            <w:pPr>
              <w:pStyle w:val="Texte"/>
              <w:rPr>
                <w:noProof/>
              </w:rPr>
            </w:pPr>
          </w:p>
        </w:tc>
        <w:tc>
          <w:tcPr>
            <w:tcW w:w="3516" w:type="dxa"/>
          </w:tcPr>
          <w:p w14:paraId="669CFDFC" w14:textId="77777777" w:rsidR="005A2DF7" w:rsidRPr="00070242" w:rsidRDefault="005A2DF7" w:rsidP="005A2DF7">
            <w:pPr>
              <w:pStyle w:val="Titre5"/>
              <w:spacing w:line="192" w:lineRule="auto"/>
              <w:rPr>
                <w:noProof/>
              </w:rPr>
            </w:pPr>
            <w:r w:rsidRPr="00070242">
              <w:rPr>
                <w:noProof/>
                <w:lang w:bidi="fr-FR"/>
              </w:rPr>
              <mc:AlternateContent>
                <mc:Choice Requires="wps">
                  <w:drawing>
                    <wp:anchor distT="0" distB="0" distL="114300" distR="114300" simplePos="0" relativeHeight="251667456" behindDoc="1" locked="0" layoutInCell="1" allowOverlap="1" wp14:anchorId="374D7184" wp14:editId="3108A0DB">
                      <wp:simplePos x="0" y="0"/>
                      <wp:positionH relativeFrom="column">
                        <wp:posOffset>-905510</wp:posOffset>
                      </wp:positionH>
                      <wp:positionV relativeFrom="paragraph">
                        <wp:posOffset>1007745</wp:posOffset>
                      </wp:positionV>
                      <wp:extent cx="4154169" cy="6844032"/>
                      <wp:effectExtent l="0" t="0" r="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72CD7E5" id="Forme" o:spid="_x0000_s1026" style="position:absolute;margin-left:-71.3pt;margin-top:79.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gridSpan w:val="3"/>
          </w:tcPr>
          <w:p w14:paraId="2FC8A28F" w14:textId="77777777" w:rsidR="005A2DF7" w:rsidRPr="00070242" w:rsidRDefault="005A2DF7" w:rsidP="005A2DF7">
            <w:pPr>
              <w:rPr>
                <w:noProof/>
              </w:rPr>
            </w:pPr>
          </w:p>
        </w:tc>
      </w:tr>
      <w:tr w:rsidR="00E245E2" w:rsidRPr="00070242" w14:paraId="2D2D577B" w14:textId="77777777" w:rsidTr="002A054F">
        <w:tblPrEx>
          <w:tblLook w:val="04A0" w:firstRow="1" w:lastRow="0" w:firstColumn="1" w:lastColumn="0" w:noHBand="0" w:noVBand="1"/>
        </w:tblPrEx>
        <w:trPr>
          <w:gridAfter w:val="3"/>
          <w:wAfter w:w="1087" w:type="dxa"/>
          <w:trHeight w:val="396"/>
        </w:trPr>
        <w:tc>
          <w:tcPr>
            <w:tcW w:w="4961" w:type="dxa"/>
            <w:gridSpan w:val="4"/>
          </w:tcPr>
          <w:p w14:paraId="0FC5AE7F" w14:textId="32E5595C" w:rsidR="00E245E2" w:rsidRPr="00070242" w:rsidRDefault="00E245E2" w:rsidP="00D03E0F">
            <w:pPr>
              <w:pStyle w:val="Texte"/>
              <w:rPr>
                <w:noProof/>
              </w:rPr>
            </w:pPr>
          </w:p>
        </w:tc>
        <w:tc>
          <w:tcPr>
            <w:tcW w:w="4961" w:type="dxa"/>
            <w:gridSpan w:val="4"/>
          </w:tcPr>
          <w:p w14:paraId="2DC3FFC6" w14:textId="77777777" w:rsidR="00E245E2" w:rsidRPr="00070242" w:rsidRDefault="00E245E2" w:rsidP="00D03E0F">
            <w:pPr>
              <w:pStyle w:val="Texte"/>
              <w:rPr>
                <w:noProof/>
              </w:rPr>
            </w:pPr>
          </w:p>
        </w:tc>
        <w:tc>
          <w:tcPr>
            <w:tcW w:w="425" w:type="dxa"/>
          </w:tcPr>
          <w:p w14:paraId="53382D43" w14:textId="77777777" w:rsidR="00E245E2" w:rsidRPr="00070242" w:rsidRDefault="00E245E2" w:rsidP="00D03E0F">
            <w:pPr>
              <w:pStyle w:val="Texte"/>
              <w:rPr>
                <w:noProof/>
              </w:rPr>
            </w:pPr>
          </w:p>
        </w:tc>
      </w:tr>
      <w:tr w:rsidR="00E245E2" w:rsidRPr="00070242" w14:paraId="6751CC77" w14:textId="77777777" w:rsidTr="002A054F">
        <w:tblPrEx>
          <w:tblLook w:val="04A0" w:firstRow="1" w:lastRow="0" w:firstColumn="1" w:lastColumn="0" w:noHBand="0" w:noVBand="1"/>
        </w:tblPrEx>
        <w:trPr>
          <w:gridAfter w:val="3"/>
          <w:wAfter w:w="1087" w:type="dxa"/>
          <w:trHeight w:val="5274"/>
        </w:trPr>
        <w:tc>
          <w:tcPr>
            <w:tcW w:w="9922" w:type="dxa"/>
            <w:gridSpan w:val="8"/>
            <w:tcBorders>
              <w:bottom w:val="single" w:sz="18" w:space="0" w:color="26414C" w:themeColor="accent5" w:themeShade="40"/>
            </w:tcBorders>
            <w:shd w:val="clear" w:color="auto" w:fill="FFFFFF" w:themeFill="background1"/>
          </w:tcPr>
          <w:p w14:paraId="3F81D1FD" w14:textId="692612EA" w:rsidR="00E245E2" w:rsidRPr="00070242" w:rsidRDefault="00E245E2" w:rsidP="00D03E0F">
            <w:pPr>
              <w:pStyle w:val="Titre3"/>
              <w:rPr>
                <w:noProof/>
              </w:rPr>
            </w:pPr>
          </w:p>
          <w:p w14:paraId="691A1DDE" w14:textId="7DFD6E23" w:rsidR="00D25BE6" w:rsidRDefault="00D25BE6" w:rsidP="00D03E0F">
            <w:pPr>
              <w:pStyle w:val="Titre4"/>
              <w:rPr>
                <w:rFonts w:eastAsiaTheme="minorHAnsi" w:cstheme="minorBidi"/>
                <w:iCs w:val="0"/>
                <w:noProof/>
                <w:color w:val="auto"/>
                <w:sz w:val="24"/>
              </w:rPr>
            </w:pPr>
            <w:r>
              <w:rPr>
                <w:rFonts w:eastAsiaTheme="minorHAnsi" w:cstheme="minorBidi"/>
                <w:iCs w:val="0"/>
                <w:noProof/>
                <w:color w:val="auto"/>
                <w:sz w:val="24"/>
              </w:rPr>
              <w:t xml:space="preserve">Nous devons ensuite créer une base de donneés relationnelle à partir de ces données, J’ai décidé de commencer sur phpMyAdmin afin de pouvoir créer facilement les tables et les requêtes car étant plus user-friendly de mon opinion. J’ai ainsi créer ce code :  </w:t>
            </w:r>
          </w:p>
          <w:p w14:paraId="48DB776B" w14:textId="77777777" w:rsidR="00D25BE6" w:rsidRPr="00D25BE6" w:rsidRDefault="00D25BE6" w:rsidP="00D25BE6"/>
          <w:p w14:paraId="54CECD6B" w14:textId="77777777" w:rsidR="00D25BE6" w:rsidRDefault="00D25BE6" w:rsidP="00D25BE6">
            <w:pPr>
              <w:rPr>
                <w:noProof/>
              </w:rPr>
            </w:pPr>
            <w:r w:rsidRPr="00D25BE6">
              <w:rPr>
                <w:noProof/>
              </w:rPr>
              <w:t xml:space="preserve">https://drive.google.com/file/d/1AzMkmtGkEBCJQds7eX00iuU11aHTUKSt/view?usp=sharing </w:t>
            </w:r>
          </w:p>
          <w:p w14:paraId="736EB7DB" w14:textId="6C23DB0E" w:rsidR="00D25BE6" w:rsidRDefault="00D25BE6" w:rsidP="00D25BE6"/>
          <w:p w14:paraId="36979ED9" w14:textId="6306D56C" w:rsidR="00D25BE6" w:rsidRDefault="00D25BE6" w:rsidP="00D25BE6">
            <w:r>
              <w:t xml:space="preserve">Malheureusement, sa création fuit en vain, en effet, aucun site que j’ai trouvé ne réussissait à me l’importer en entier en raison de sa taille, malgré le fait d’essayer de le compresser, rien y fait, je n’ai pas réussi, j’aurais bien voulu faire toute la SAE 201 sur </w:t>
            </w:r>
            <w:proofErr w:type="spellStart"/>
            <w:r>
              <w:t>MariaDB</w:t>
            </w:r>
            <w:proofErr w:type="spellEnd"/>
            <w:r>
              <w:t xml:space="preserve"> mais ce ne serait pas le cas, pour les requêtes je vais désormais passer à ACCESS qui d’une façon plus simple, importe les données et fait les liaisons entre les tables. </w:t>
            </w:r>
          </w:p>
          <w:p w14:paraId="183678C4" w14:textId="7CC3AA3A" w:rsidR="00D25BE6" w:rsidRDefault="00D25BE6" w:rsidP="00D25BE6"/>
          <w:p w14:paraId="796667A8" w14:textId="46644A17" w:rsidR="00D25BE6" w:rsidRDefault="00732703" w:rsidP="00D25BE6">
            <w:r>
              <w:t xml:space="preserve">Nous allons passer à la création de requêtes permettant de répondre à des questions existentielles afin de bien comprendre et analyser les données que nous avons, et nous allons aussi créer la visualisation de celles-ci. </w:t>
            </w:r>
          </w:p>
          <w:p w14:paraId="70A7FC9F" w14:textId="1CAB51D2" w:rsidR="00D25BE6" w:rsidRPr="00D25BE6" w:rsidRDefault="00D25BE6" w:rsidP="00D25BE6"/>
        </w:tc>
        <w:tc>
          <w:tcPr>
            <w:tcW w:w="425" w:type="dxa"/>
          </w:tcPr>
          <w:p w14:paraId="779341D7" w14:textId="77777777" w:rsidR="00E245E2" w:rsidRPr="00070242" w:rsidRDefault="00E245E2" w:rsidP="00D03E0F">
            <w:pPr>
              <w:rPr>
                <w:noProof/>
              </w:rPr>
            </w:pPr>
          </w:p>
        </w:tc>
      </w:tr>
      <w:tr w:rsidR="00E245E2" w:rsidRPr="00070242" w14:paraId="36A2901C" w14:textId="77777777" w:rsidTr="002A054F">
        <w:tblPrEx>
          <w:tblLook w:val="04A0" w:firstRow="1" w:lastRow="0" w:firstColumn="1" w:lastColumn="0" w:noHBand="0" w:noVBand="1"/>
        </w:tblPrEx>
        <w:trPr>
          <w:gridAfter w:val="3"/>
          <w:wAfter w:w="1087" w:type="dxa"/>
          <w:trHeight w:val="383"/>
        </w:trPr>
        <w:tc>
          <w:tcPr>
            <w:tcW w:w="9922" w:type="dxa"/>
            <w:gridSpan w:val="8"/>
            <w:tcBorders>
              <w:top w:val="single" w:sz="18" w:space="0" w:color="26414C" w:themeColor="accent5" w:themeShade="40"/>
            </w:tcBorders>
            <w:shd w:val="clear" w:color="auto" w:fill="FFFFFF" w:themeFill="background1"/>
          </w:tcPr>
          <w:p w14:paraId="481DD8B5" w14:textId="6170001B" w:rsidR="00E245E2" w:rsidRPr="00070242" w:rsidRDefault="00732703" w:rsidP="00D03E0F">
            <w:pPr>
              <w:pStyle w:val="Titre5"/>
              <w:rPr>
                <w:noProof/>
              </w:rPr>
            </w:pPr>
            <w:r>
              <w:rPr>
                <w:noProof/>
              </w:rPr>
              <w:t>CREATION DES REQUETES / VISUALISATION</w:t>
            </w:r>
            <w:r w:rsidR="00E245E2">
              <w:rPr>
                <w:noProof/>
              </w:rPr>
              <w:t xml:space="preserve"> </w:t>
            </w:r>
          </w:p>
        </w:tc>
        <w:tc>
          <w:tcPr>
            <w:tcW w:w="425" w:type="dxa"/>
          </w:tcPr>
          <w:p w14:paraId="3C0F6BAD" w14:textId="77777777" w:rsidR="00E245E2" w:rsidRPr="00070242" w:rsidRDefault="00E245E2" w:rsidP="00D03E0F">
            <w:pPr>
              <w:rPr>
                <w:noProof/>
              </w:rPr>
            </w:pPr>
          </w:p>
        </w:tc>
      </w:tr>
      <w:tr w:rsidR="00E245E2" w:rsidRPr="00070242" w14:paraId="075341EE" w14:textId="77777777" w:rsidTr="002A054F">
        <w:tblPrEx>
          <w:tblCellMar>
            <w:left w:w="70" w:type="dxa"/>
            <w:right w:w="70" w:type="dxa"/>
          </w:tblCellMar>
          <w:tblLook w:val="04A0" w:firstRow="1" w:lastRow="0" w:firstColumn="1" w:lastColumn="0" w:noHBand="0" w:noVBand="1"/>
        </w:tblPrEx>
        <w:trPr>
          <w:gridAfter w:val="3"/>
          <w:wAfter w:w="1087" w:type="dxa"/>
          <w:trHeight w:val="8433"/>
        </w:trPr>
        <w:tc>
          <w:tcPr>
            <w:tcW w:w="4961" w:type="dxa"/>
            <w:gridSpan w:val="4"/>
            <w:shd w:val="clear" w:color="auto" w:fill="FFFFFF" w:themeFill="background1"/>
          </w:tcPr>
          <w:p w14:paraId="157F47DC" w14:textId="77777777" w:rsidR="00E245E2" w:rsidRDefault="00E245E2" w:rsidP="00D03E0F"/>
          <w:p w14:paraId="650B7E20" w14:textId="77777777" w:rsidR="00E245E2" w:rsidRDefault="00732703" w:rsidP="00732703">
            <w:r>
              <w:t>Quel est le nombre d’</w:t>
            </w:r>
            <w:r>
              <w:t>adhérents</w:t>
            </w:r>
            <w:r>
              <w:t xml:space="preserve"> par </w:t>
            </w:r>
            <w:r>
              <w:t>année</w:t>
            </w:r>
            <w:r>
              <w:t xml:space="preserve"> ?</w:t>
            </w:r>
          </w:p>
          <w:p w14:paraId="6519CE7E" w14:textId="77777777" w:rsidR="00732703" w:rsidRDefault="00732703" w:rsidP="00732703">
            <w:pPr>
              <w:rPr>
                <w:noProof/>
              </w:rPr>
            </w:pPr>
          </w:p>
          <w:p w14:paraId="0AA7CE45" w14:textId="08A0DBC7" w:rsidR="00732703" w:rsidRDefault="00732703" w:rsidP="00732703">
            <w:pPr>
              <w:rPr>
                <w:noProof/>
              </w:rPr>
            </w:pPr>
            <w:r>
              <w:rPr>
                <w:noProof/>
              </w:rPr>
              <w:t xml:space="preserve">Pour répondre à cette question nous avons la requête ci-contre ; </w:t>
            </w:r>
          </w:p>
          <w:p w14:paraId="1E1C2149" w14:textId="77777777" w:rsidR="00732703" w:rsidRDefault="00732703" w:rsidP="00732703">
            <w:pPr>
              <w:rPr>
                <w:noProof/>
              </w:rPr>
            </w:pPr>
          </w:p>
          <w:p w14:paraId="03CE0F2F" w14:textId="3D97EE61" w:rsidR="00732703" w:rsidRDefault="00732703" w:rsidP="00732703">
            <w:pPr>
              <w:rPr>
                <w:noProof/>
              </w:rPr>
            </w:pPr>
            <w:r>
              <w:rPr>
                <w:noProof/>
              </w:rPr>
              <w:t xml:space="preserve">SELECT Annee, COUNT(DISTINCT Numero_adherent) AS </w:t>
            </w:r>
            <w:r>
              <w:rPr>
                <w:noProof/>
              </w:rPr>
              <w:t>AdherentsDifferents</w:t>
            </w:r>
          </w:p>
          <w:p w14:paraId="132938E5" w14:textId="77777777" w:rsidR="00732703" w:rsidRDefault="00732703" w:rsidP="00732703">
            <w:pPr>
              <w:rPr>
                <w:noProof/>
              </w:rPr>
            </w:pPr>
            <w:r>
              <w:rPr>
                <w:noProof/>
              </w:rPr>
              <w:t>FROM ADHESION</w:t>
            </w:r>
          </w:p>
          <w:p w14:paraId="7D206049" w14:textId="77777777" w:rsidR="00732703" w:rsidRDefault="00732703" w:rsidP="00732703">
            <w:pPr>
              <w:rPr>
                <w:noProof/>
              </w:rPr>
            </w:pPr>
            <w:r>
              <w:rPr>
                <w:noProof/>
              </w:rPr>
              <w:t>GROUP BY Annee;</w:t>
            </w:r>
            <w:r>
              <w:rPr>
                <w:noProof/>
              </w:rPr>
              <w:t xml:space="preserve"> </w:t>
            </w:r>
          </w:p>
          <w:p w14:paraId="6C99E32B" w14:textId="77777777" w:rsidR="00732703" w:rsidRDefault="00732703" w:rsidP="00732703">
            <w:pPr>
              <w:rPr>
                <w:noProof/>
              </w:rPr>
            </w:pPr>
          </w:p>
          <w:p w14:paraId="4A145265" w14:textId="77777777" w:rsidR="00732703" w:rsidRDefault="00732703" w:rsidP="00732703">
            <w:pPr>
              <w:rPr>
                <w:noProof/>
              </w:rPr>
            </w:pPr>
            <w:r>
              <w:rPr>
                <w:noProof/>
              </w:rPr>
              <w:drawing>
                <wp:anchor distT="0" distB="0" distL="114300" distR="114300" simplePos="0" relativeHeight="251676672" behindDoc="0" locked="0" layoutInCell="1" allowOverlap="1" wp14:anchorId="76FD0414" wp14:editId="46F769D6">
                  <wp:simplePos x="0" y="0"/>
                  <wp:positionH relativeFrom="column">
                    <wp:posOffset>-5535</wp:posOffset>
                  </wp:positionH>
                  <wp:positionV relativeFrom="paragraph">
                    <wp:posOffset>4729</wp:posOffset>
                  </wp:positionV>
                  <wp:extent cx="3013075" cy="2265529"/>
                  <wp:effectExtent l="0" t="0" r="15875" b="1905"/>
                  <wp:wrapThrough wrapText="bothSides">
                    <wp:wrapPolygon edited="0">
                      <wp:start x="0" y="0"/>
                      <wp:lineTo x="0" y="21437"/>
                      <wp:lineTo x="21577" y="21437"/>
                      <wp:lineTo x="21577" y="0"/>
                      <wp:lineTo x="0" y="0"/>
                    </wp:wrapPolygon>
                  </wp:wrapThrough>
                  <wp:docPr id="1" name="Graphique 1">
                    <a:extLst xmlns:a="http://schemas.openxmlformats.org/drawingml/2006/main">
                      <a:ext uri="{FF2B5EF4-FFF2-40B4-BE49-F238E27FC236}">
                        <a16:creationId xmlns:a16="http://schemas.microsoft.com/office/drawing/2014/main" id="{4E96E800-63B3-4AB1-93C5-A45C3F69DA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933B2B2" w14:textId="2AFA6577" w:rsidR="009A43FA" w:rsidRPr="00070242" w:rsidRDefault="009A43FA" w:rsidP="00732703">
            <w:pPr>
              <w:rPr>
                <w:noProof/>
              </w:rPr>
            </w:pPr>
            <w:r>
              <w:rPr>
                <w:noProof/>
              </w:rPr>
              <w:t xml:space="preserve">Ce graphique nous permet de voir la nette évolution du nombre d’adhérents qui ont été dans l’association au fil des années, une petite baisse dans les années 2017-2018 qui contraste avec une explosion du nombre d’adhérents les prochaines années. </w:t>
            </w:r>
          </w:p>
        </w:tc>
        <w:tc>
          <w:tcPr>
            <w:tcW w:w="4961" w:type="dxa"/>
            <w:gridSpan w:val="4"/>
            <w:shd w:val="clear" w:color="auto" w:fill="FFFFFF" w:themeFill="background1"/>
          </w:tcPr>
          <w:p w14:paraId="3F5B2E41" w14:textId="20D7484D" w:rsidR="00E245E2" w:rsidRDefault="00E245E2" w:rsidP="00D03E0F">
            <w:pPr>
              <w:pStyle w:val="Texte"/>
              <w:rPr>
                <w:noProof/>
              </w:rPr>
            </w:pPr>
            <w:r w:rsidRPr="00070242">
              <w:rPr>
                <w:noProof/>
                <w:lang w:bidi="fr-FR"/>
              </w:rPr>
              <mc:AlternateContent>
                <mc:Choice Requires="wpg">
                  <w:drawing>
                    <wp:anchor distT="0" distB="0" distL="114300" distR="114300" simplePos="0" relativeHeight="251675648" behindDoc="1" locked="0" layoutInCell="1" allowOverlap="1" wp14:anchorId="330FCB79" wp14:editId="3D6416A2">
                      <wp:simplePos x="0" y="0"/>
                      <wp:positionH relativeFrom="column">
                        <wp:posOffset>-3764308</wp:posOffset>
                      </wp:positionH>
                      <wp:positionV relativeFrom="paragraph">
                        <wp:posOffset>-4533588</wp:posOffset>
                      </wp:positionV>
                      <wp:extent cx="7424382" cy="10686197"/>
                      <wp:effectExtent l="0" t="0" r="5715" b="1270"/>
                      <wp:wrapNone/>
                      <wp:docPr id="14" name="Grou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24382" cy="10686197"/>
                                <a:chOff x="-23144" y="-182364"/>
                                <a:chExt cx="6748354" cy="8648136"/>
                              </a:xfrm>
                            </wpg:grpSpPr>
                            <wps:wsp>
                              <wps:cNvPr id="15" name="Forme"/>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6" name="Forme"/>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8022E8" id="Groupe 6" o:spid="_x0000_s1026" style="position:absolute;margin-left:-296.4pt;margin-top:-357pt;width:584.6pt;height:841.45pt;z-index:-251640832;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">
                      <v:shape id="Forme"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Forme"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p w14:paraId="08BDC815" w14:textId="77777777" w:rsidR="00E245E2" w:rsidRDefault="009A43FA" w:rsidP="00D03E0F">
            <w:pPr>
              <w:rPr>
                <w:noProof/>
              </w:rPr>
            </w:pPr>
            <w:r>
              <w:rPr>
                <w:noProof/>
              </w:rPr>
              <w:t xml:space="preserve">Quel est le nombre d’adhérents par Ville ? </w:t>
            </w:r>
          </w:p>
          <w:p w14:paraId="7987F370" w14:textId="77777777" w:rsidR="00A06351" w:rsidRDefault="00A06351" w:rsidP="00D03E0F">
            <w:pPr>
              <w:rPr>
                <w:noProof/>
              </w:rPr>
            </w:pPr>
          </w:p>
          <w:p w14:paraId="646DA87E" w14:textId="77777777" w:rsidR="00A06351" w:rsidRDefault="00A06351" w:rsidP="00D03E0F">
            <w:pPr>
              <w:rPr>
                <w:noProof/>
              </w:rPr>
            </w:pPr>
            <w:r>
              <w:rPr>
                <w:noProof/>
              </w:rPr>
              <w:t xml:space="preserve">Nous avons donc la requête : </w:t>
            </w:r>
          </w:p>
          <w:p w14:paraId="5576AE36" w14:textId="77777777" w:rsidR="00A06351" w:rsidRDefault="00A06351" w:rsidP="00D03E0F">
            <w:pPr>
              <w:rPr>
                <w:noProof/>
              </w:rPr>
            </w:pPr>
          </w:p>
          <w:p w14:paraId="0328BFCE" w14:textId="03CEB3BB" w:rsidR="00A06351" w:rsidRDefault="00A06351" w:rsidP="00A06351">
            <w:pPr>
              <w:rPr>
                <w:noProof/>
              </w:rPr>
            </w:pPr>
            <w:r>
              <w:rPr>
                <w:noProof/>
              </w:rPr>
              <w:t>SELECT VILLE.Ville, COUNT(DISTINCT ADRESSE.Numero_adherent) AS AdherentsDifferents</w:t>
            </w:r>
          </w:p>
          <w:p w14:paraId="57164686" w14:textId="77777777" w:rsidR="00A06351" w:rsidRDefault="00A06351" w:rsidP="00A06351">
            <w:pPr>
              <w:rPr>
                <w:noProof/>
              </w:rPr>
            </w:pPr>
            <w:r>
              <w:rPr>
                <w:noProof/>
              </w:rPr>
              <w:t>FROM ADRESSE</w:t>
            </w:r>
            <w:r>
              <w:rPr>
                <w:noProof/>
              </w:rPr>
              <w:t xml:space="preserve"> AND VILLE WHERE VILLE.Ville = ADRESSE.Ville </w:t>
            </w:r>
          </w:p>
          <w:p w14:paraId="69E5FA53" w14:textId="77777777" w:rsidR="00A06351" w:rsidRDefault="00A06351" w:rsidP="00A06351">
            <w:pPr>
              <w:rPr>
                <w:noProof/>
              </w:rPr>
            </w:pPr>
            <w:r>
              <w:rPr>
                <w:noProof/>
              </w:rPr>
              <w:t>GROUP BY VILLE.Ville;</w:t>
            </w:r>
          </w:p>
          <w:p w14:paraId="2D9A4010" w14:textId="77777777" w:rsidR="00A06351" w:rsidRDefault="00A06351" w:rsidP="00A06351">
            <w:pPr>
              <w:rPr>
                <w:noProof/>
              </w:rPr>
            </w:pPr>
          </w:p>
          <w:p w14:paraId="474FC2FB" w14:textId="77777777" w:rsidR="00A06351" w:rsidRDefault="00A06351" w:rsidP="00A06351">
            <w:pPr>
              <w:rPr>
                <w:noProof/>
              </w:rPr>
            </w:pPr>
            <w:r>
              <w:rPr>
                <w:noProof/>
              </w:rPr>
              <w:t xml:space="preserve">Cela n’a pas de sens de faire une visualisation sur cette étant donné le fait que il existe une cinquantaine de villes différentes dans le fichier. </w:t>
            </w:r>
          </w:p>
          <w:p w14:paraId="7DB9CFD5" w14:textId="77777777" w:rsidR="00A06351" w:rsidRDefault="00A06351" w:rsidP="00A06351">
            <w:pPr>
              <w:rPr>
                <w:noProof/>
              </w:rPr>
            </w:pPr>
            <w:r>
              <w:rPr>
                <w:noProof/>
              </w:rPr>
              <w:t xml:space="preserve">Voici les résultats les plus extrêmes, </w:t>
            </w:r>
          </w:p>
          <w:p w14:paraId="619F19C2" w14:textId="77777777" w:rsidR="00A06351" w:rsidRDefault="00A06351" w:rsidP="00A06351">
            <w:pPr>
              <w:rPr>
                <w:noProof/>
              </w:rPr>
            </w:pPr>
            <w:r>
              <w:rPr>
                <w:noProof/>
              </w:rPr>
              <w:t>Jackson = 10 personnes différentes !</w:t>
            </w:r>
          </w:p>
          <w:p w14:paraId="250029D5" w14:textId="77777777" w:rsidR="00A06351" w:rsidRDefault="00A06351" w:rsidP="00A06351">
            <w:pPr>
              <w:rPr>
                <w:noProof/>
              </w:rPr>
            </w:pPr>
            <w:r>
              <w:rPr>
                <w:noProof/>
              </w:rPr>
              <w:t xml:space="preserve">Frankfort = 9 personnes. </w:t>
            </w:r>
          </w:p>
          <w:p w14:paraId="370650AD" w14:textId="77777777" w:rsidR="00A06351" w:rsidRDefault="00A06351" w:rsidP="00A06351">
            <w:pPr>
              <w:rPr>
                <w:noProof/>
              </w:rPr>
            </w:pPr>
            <w:r>
              <w:rPr>
                <w:noProof/>
              </w:rPr>
              <w:t>Raleigh Lansign et Salt Lake City à égalité, 7.</w:t>
            </w:r>
          </w:p>
          <w:p w14:paraId="45BD1A16" w14:textId="77777777" w:rsidR="00A06351" w:rsidRDefault="00A06351" w:rsidP="00A06351">
            <w:pPr>
              <w:rPr>
                <w:noProof/>
              </w:rPr>
            </w:pPr>
          </w:p>
          <w:p w14:paraId="62A143C1" w14:textId="77777777" w:rsidR="00A06351" w:rsidRDefault="00A06351" w:rsidP="00A06351">
            <w:pPr>
              <w:rPr>
                <w:noProof/>
              </w:rPr>
            </w:pPr>
            <w:r>
              <w:rPr>
                <w:noProof/>
              </w:rPr>
              <w:t xml:space="preserve">Six villes se partagent la couronne du « 1 seule personne habite ici », il s’agit de Boston, Des Moins, Austin, Oklahoma City, Springfield et Pierre. </w:t>
            </w:r>
          </w:p>
          <w:p w14:paraId="1C0E7779" w14:textId="7CB90FD4" w:rsidR="00A06351" w:rsidRPr="00070242" w:rsidRDefault="00A06351" w:rsidP="00A06351">
            <w:pPr>
              <w:rPr>
                <w:noProof/>
              </w:rPr>
            </w:pPr>
          </w:p>
        </w:tc>
        <w:tc>
          <w:tcPr>
            <w:tcW w:w="425" w:type="dxa"/>
          </w:tcPr>
          <w:p w14:paraId="720A11A1" w14:textId="77777777" w:rsidR="00E245E2" w:rsidRPr="00070242" w:rsidRDefault="00E245E2" w:rsidP="00D03E0F">
            <w:pPr>
              <w:rPr>
                <w:noProof/>
              </w:rPr>
            </w:pPr>
          </w:p>
        </w:tc>
      </w:tr>
      <w:tr w:rsidR="002A054F" w:rsidRPr="00070242" w14:paraId="3B3D7A80" w14:textId="77777777" w:rsidTr="002A054F">
        <w:trPr>
          <w:trHeight w:val="410"/>
        </w:trPr>
        <w:tc>
          <w:tcPr>
            <w:tcW w:w="1090" w:type="dxa"/>
            <w:gridSpan w:val="3"/>
            <w:shd w:val="clear" w:color="auto" w:fill="FFFFFF" w:themeFill="background1"/>
          </w:tcPr>
          <w:p w14:paraId="580ECA8F" w14:textId="77777777" w:rsidR="002A054F" w:rsidRPr="00070242" w:rsidRDefault="002A054F" w:rsidP="004F7636">
            <w:pPr>
              <w:rPr>
                <w:noProof/>
              </w:rPr>
            </w:pPr>
            <w:r w:rsidRPr="00070242">
              <w:rPr>
                <w:noProof/>
                <w:lang w:bidi="fr-FR"/>
              </w:rPr>
              <w:lastRenderedPageBreak/>
              <mc:AlternateContent>
                <mc:Choice Requires="wps">
                  <w:drawing>
                    <wp:anchor distT="0" distB="0" distL="114300" distR="114300" simplePos="0" relativeHeight="251678720" behindDoc="1" locked="0" layoutInCell="1" allowOverlap="1" wp14:anchorId="56E0B332" wp14:editId="0931FACA">
                      <wp:simplePos x="0" y="0"/>
                      <wp:positionH relativeFrom="page">
                        <wp:posOffset>-354434</wp:posOffset>
                      </wp:positionH>
                      <wp:positionV relativeFrom="paragraph">
                        <wp:posOffset>-724697</wp:posOffset>
                      </wp:positionV>
                      <wp:extent cx="7773670" cy="10938510"/>
                      <wp:effectExtent l="0" t="0" r="0" b="0"/>
                      <wp:wrapNone/>
                      <wp:docPr id="38"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649C45FC" id="Forme" o:spid="_x0000_s1026" style="position:absolute;margin-left:-27.9pt;margin-top:-57.05pt;width:612.1pt;height:861.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page"/>
                    </v:shape>
                  </w:pict>
                </mc:Fallback>
              </mc:AlternateContent>
            </w:r>
          </w:p>
        </w:tc>
        <w:tc>
          <w:tcPr>
            <w:tcW w:w="4155" w:type="dxa"/>
            <w:gridSpan w:val="2"/>
            <w:shd w:val="clear" w:color="auto" w:fill="FFFFFF" w:themeFill="background1"/>
          </w:tcPr>
          <w:p w14:paraId="4A7DA31F" w14:textId="77777777" w:rsidR="002A054F" w:rsidRPr="00070242" w:rsidRDefault="002A054F" w:rsidP="002A054F">
            <w:pPr>
              <w:ind w:left="-496"/>
              <w:rPr>
                <w:noProof/>
              </w:rPr>
            </w:pPr>
          </w:p>
        </w:tc>
        <w:tc>
          <w:tcPr>
            <w:tcW w:w="5764" w:type="dxa"/>
            <w:gridSpan w:val="6"/>
            <w:shd w:val="clear" w:color="auto" w:fill="FFFFFF" w:themeFill="background1"/>
          </w:tcPr>
          <w:p w14:paraId="50E7A790" w14:textId="77777777" w:rsidR="002A054F" w:rsidRPr="00070242" w:rsidRDefault="002A054F" w:rsidP="004F7636">
            <w:pPr>
              <w:rPr>
                <w:noProof/>
              </w:rPr>
            </w:pPr>
          </w:p>
        </w:tc>
        <w:tc>
          <w:tcPr>
            <w:tcW w:w="425" w:type="dxa"/>
            <w:shd w:val="clear" w:color="auto" w:fill="FFFFFF" w:themeFill="background1"/>
          </w:tcPr>
          <w:p w14:paraId="62142E34" w14:textId="77777777" w:rsidR="002A054F" w:rsidRPr="00070242" w:rsidRDefault="002A054F" w:rsidP="004F7636">
            <w:pPr>
              <w:rPr>
                <w:noProof/>
              </w:rPr>
            </w:pPr>
          </w:p>
        </w:tc>
      </w:tr>
      <w:tr w:rsidR="009D68D7" w:rsidRPr="00070242" w14:paraId="70FAFE5A" w14:textId="77777777" w:rsidTr="005210E4">
        <w:tblPrEx>
          <w:tblCellMar>
            <w:left w:w="70" w:type="dxa"/>
            <w:right w:w="70" w:type="dxa"/>
          </w:tblCellMar>
        </w:tblPrEx>
        <w:trPr>
          <w:trHeight w:val="14120"/>
        </w:trPr>
        <w:tc>
          <w:tcPr>
            <w:tcW w:w="284" w:type="dxa"/>
            <w:shd w:val="clear" w:color="auto" w:fill="FFFFFF" w:themeFill="background1"/>
          </w:tcPr>
          <w:p w14:paraId="409152C6" w14:textId="77777777" w:rsidR="002A054F" w:rsidRPr="00070242" w:rsidRDefault="002A054F" w:rsidP="004F7636">
            <w:pPr>
              <w:rPr>
                <w:noProof/>
              </w:rPr>
            </w:pPr>
          </w:p>
        </w:tc>
        <w:tc>
          <w:tcPr>
            <w:tcW w:w="4961" w:type="dxa"/>
            <w:gridSpan w:val="4"/>
            <w:tcBorders>
              <w:bottom w:val="single" w:sz="18" w:space="0" w:color="FF1571" w:themeColor="accent2"/>
            </w:tcBorders>
            <w:shd w:val="clear" w:color="auto" w:fill="FFFFFF" w:themeFill="background1"/>
          </w:tcPr>
          <w:p w14:paraId="3B4E3EF2" w14:textId="77777777" w:rsidR="002A054F" w:rsidRDefault="002A054F" w:rsidP="002A054F">
            <w:r>
              <w:t xml:space="preserve">Quel est le nombre d’adhésions par adhérents ? </w:t>
            </w:r>
          </w:p>
          <w:p w14:paraId="2296292B" w14:textId="77777777" w:rsidR="002A054F" w:rsidRDefault="002A054F" w:rsidP="002A054F"/>
          <w:p w14:paraId="370CB0F4" w14:textId="77777777" w:rsidR="002A054F" w:rsidRDefault="002A054F" w:rsidP="002A054F">
            <w:r>
              <w:t xml:space="preserve">Cette question relève du fait que certains adhérents se réinscrivent plusieurs années de suite, ainsi, nous aimerions savoir la disparité qui existe entre les adhérents « One Time » et les autres. </w:t>
            </w:r>
          </w:p>
          <w:p w14:paraId="375C01E0" w14:textId="77777777" w:rsidR="002A054F" w:rsidRDefault="002A054F" w:rsidP="002A054F"/>
          <w:p w14:paraId="2F404375" w14:textId="723F49E6" w:rsidR="002A054F" w:rsidRDefault="002A054F" w:rsidP="002A054F">
            <w:r>
              <w:t>La requête qui nous permet de</w:t>
            </w:r>
            <w:r w:rsidR="009D68D7">
              <w:t xml:space="preserve"> savoir ces choses</w:t>
            </w:r>
            <w:r>
              <w:t>, la voil</w:t>
            </w:r>
            <w:r w:rsidR="009D68D7">
              <w:t>à, la visualisation sera faite d’une différente façon, la requête et la visualisation sont complémentaires</w:t>
            </w:r>
            <w:r>
              <w:t xml:space="preserve"> : </w:t>
            </w:r>
          </w:p>
          <w:p w14:paraId="7AC72E3F" w14:textId="77777777" w:rsidR="002A054F" w:rsidRDefault="002A054F" w:rsidP="002A054F"/>
          <w:p w14:paraId="34CE2FA0" w14:textId="77777777" w:rsidR="002A054F" w:rsidRDefault="002A054F" w:rsidP="002A054F">
            <w:r>
              <w:t xml:space="preserve">SELECT </w:t>
            </w:r>
            <w:proofErr w:type="spellStart"/>
            <w:r>
              <w:t>Numero_adherent</w:t>
            </w:r>
            <w:proofErr w:type="spellEnd"/>
            <w:r>
              <w:t xml:space="preserve">, </w:t>
            </w:r>
            <w:proofErr w:type="gramStart"/>
            <w:r>
              <w:t>COUNT(</w:t>
            </w:r>
            <w:proofErr w:type="gramEnd"/>
            <w:r>
              <w:t xml:space="preserve">*) AS </w:t>
            </w:r>
            <w:proofErr w:type="spellStart"/>
            <w:r>
              <w:t>NombreAdhesions</w:t>
            </w:r>
            <w:proofErr w:type="spellEnd"/>
          </w:p>
          <w:p w14:paraId="6505EC0F" w14:textId="1019A97E" w:rsidR="002A054F" w:rsidRDefault="002A054F" w:rsidP="002A054F">
            <w:r>
              <w:t>FROM ADHESION</w:t>
            </w:r>
          </w:p>
          <w:p w14:paraId="6B316A03" w14:textId="4F668172" w:rsidR="002A054F" w:rsidRDefault="002A054F" w:rsidP="002A054F">
            <w:r>
              <w:t xml:space="preserve">GROUP BY </w:t>
            </w:r>
            <w:proofErr w:type="spellStart"/>
            <w:r>
              <w:t>Numero_</w:t>
            </w:r>
            <w:proofErr w:type="gramStart"/>
            <w:r>
              <w:t>adherent</w:t>
            </w:r>
            <w:proofErr w:type="spellEnd"/>
            <w:r>
              <w:t>;</w:t>
            </w:r>
            <w:proofErr w:type="gramEnd"/>
          </w:p>
          <w:p w14:paraId="2AE13E0E" w14:textId="77777777" w:rsidR="009D68D7" w:rsidRDefault="009D68D7" w:rsidP="002A054F"/>
          <w:p w14:paraId="32BF1FB4" w14:textId="77777777" w:rsidR="009D68D7" w:rsidRDefault="009D68D7" w:rsidP="002A054F">
            <w:r>
              <w:rPr>
                <w:noProof/>
              </w:rPr>
              <w:drawing>
                <wp:anchor distT="0" distB="0" distL="114300" distR="114300" simplePos="0" relativeHeight="251679744" behindDoc="0" locked="0" layoutInCell="1" allowOverlap="1" wp14:anchorId="401CBCF6" wp14:editId="1CA400D9">
                  <wp:simplePos x="0" y="0"/>
                  <wp:positionH relativeFrom="column">
                    <wp:posOffset>-18726</wp:posOffset>
                  </wp:positionH>
                  <wp:positionV relativeFrom="paragraph">
                    <wp:posOffset>169146</wp:posOffset>
                  </wp:positionV>
                  <wp:extent cx="3013075" cy="2785110"/>
                  <wp:effectExtent l="0" t="0" r="15875" b="15240"/>
                  <wp:wrapThrough wrapText="bothSides">
                    <wp:wrapPolygon edited="0">
                      <wp:start x="0" y="0"/>
                      <wp:lineTo x="0" y="21570"/>
                      <wp:lineTo x="21577" y="21570"/>
                      <wp:lineTo x="21577" y="0"/>
                      <wp:lineTo x="0" y="0"/>
                    </wp:wrapPolygon>
                  </wp:wrapThrough>
                  <wp:docPr id="40" name="Graphique 40">
                    <a:extLst xmlns:a="http://schemas.openxmlformats.org/drawingml/2006/main">
                      <a:ext uri="{FF2B5EF4-FFF2-40B4-BE49-F238E27FC236}">
                        <a16:creationId xmlns:a16="http://schemas.microsoft.com/office/drawing/2014/main" id="{6820018A-FF57-458E-BA77-22705366B6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0638B619" w14:textId="4B5F3224" w:rsidR="009D68D7" w:rsidRPr="00070242" w:rsidRDefault="009D68D7" w:rsidP="002A054F">
            <w:r>
              <w:t xml:space="preserve">Nous pouvons voir un bon nombre d’adhérents qui sont venus 2 années différentes, sinon, les chiffres baissent plus le nombre d’années monte, ce qui était attendu. </w:t>
            </w:r>
          </w:p>
        </w:tc>
        <w:tc>
          <w:tcPr>
            <w:tcW w:w="5764" w:type="dxa"/>
            <w:gridSpan w:val="6"/>
            <w:tcBorders>
              <w:bottom w:val="single" w:sz="18" w:space="0" w:color="FF1571" w:themeColor="accent2"/>
            </w:tcBorders>
            <w:shd w:val="clear" w:color="auto" w:fill="FFFFFF" w:themeFill="background1"/>
          </w:tcPr>
          <w:p w14:paraId="741D73E2" w14:textId="1991075C" w:rsidR="002A054F" w:rsidRDefault="00147BCA" w:rsidP="00147BCA">
            <w:r w:rsidRPr="00147BCA">
              <w:t>Quel est le montant total des adhésions par type de paiement ?</w:t>
            </w:r>
          </w:p>
          <w:p w14:paraId="26197316" w14:textId="77777777" w:rsidR="00147BCA" w:rsidRDefault="00147BCA" w:rsidP="00147BCA"/>
          <w:p w14:paraId="0FA2AB29" w14:textId="3AF976EA" w:rsidR="00147BCA" w:rsidRDefault="00147BCA" w:rsidP="00147BCA">
            <w:r>
              <w:t xml:space="preserve">Cette question nous demande quel type de paiement est le plus courant, et le plus généreux, voici la requête qui nous permet d’avoir les informations nécessaires. </w:t>
            </w:r>
          </w:p>
          <w:p w14:paraId="30A76CEF" w14:textId="77777777" w:rsidR="00147BCA" w:rsidRDefault="00147BCA" w:rsidP="00147BCA"/>
          <w:p w14:paraId="19F67557" w14:textId="77777777" w:rsidR="00147BCA" w:rsidRDefault="00147BCA" w:rsidP="00147BCA">
            <w:r>
              <w:t xml:space="preserve">SELECT Paiement, SUM(Montant) AS </w:t>
            </w:r>
            <w:proofErr w:type="spellStart"/>
            <w:r>
              <w:t>MontantTotal</w:t>
            </w:r>
            <w:proofErr w:type="spellEnd"/>
          </w:p>
          <w:p w14:paraId="1F003731" w14:textId="77777777" w:rsidR="00147BCA" w:rsidRDefault="00147BCA" w:rsidP="00147BCA">
            <w:r>
              <w:t>FROM ADHESION</w:t>
            </w:r>
          </w:p>
          <w:p w14:paraId="1D60F217" w14:textId="77777777" w:rsidR="00147BCA" w:rsidRDefault="00147BCA" w:rsidP="00147BCA">
            <w:r>
              <w:t xml:space="preserve">GROUP BY </w:t>
            </w:r>
            <w:proofErr w:type="gramStart"/>
            <w:r>
              <w:t>Paiement;</w:t>
            </w:r>
            <w:proofErr w:type="gramEnd"/>
          </w:p>
          <w:p w14:paraId="0B32C34F" w14:textId="77777777" w:rsidR="00147BCA" w:rsidRDefault="00147BCA" w:rsidP="00147BCA"/>
          <w:p w14:paraId="1B4ED398" w14:textId="77777777" w:rsidR="00147BCA" w:rsidRDefault="005210E4" w:rsidP="00147BCA">
            <w:r>
              <w:rPr>
                <w:noProof/>
              </w:rPr>
              <w:drawing>
                <wp:anchor distT="0" distB="0" distL="114300" distR="114300" simplePos="0" relativeHeight="251680768" behindDoc="0" locked="0" layoutInCell="1" allowOverlap="1" wp14:anchorId="3EF4D451" wp14:editId="5AC150F5">
                  <wp:simplePos x="0" y="0"/>
                  <wp:positionH relativeFrom="column">
                    <wp:posOffset>133</wp:posOffset>
                  </wp:positionH>
                  <wp:positionV relativeFrom="paragraph">
                    <wp:posOffset>-3987</wp:posOffset>
                  </wp:positionV>
                  <wp:extent cx="3571240" cy="3062177"/>
                  <wp:effectExtent l="0" t="0" r="10160" b="5080"/>
                  <wp:wrapThrough wrapText="bothSides">
                    <wp:wrapPolygon edited="0">
                      <wp:start x="0" y="0"/>
                      <wp:lineTo x="0" y="21501"/>
                      <wp:lineTo x="21546" y="21501"/>
                      <wp:lineTo x="21546" y="0"/>
                      <wp:lineTo x="0" y="0"/>
                    </wp:wrapPolygon>
                  </wp:wrapThrough>
                  <wp:docPr id="41" name="Graphique 41">
                    <a:extLst xmlns:a="http://schemas.openxmlformats.org/drawingml/2006/main">
                      <a:ext uri="{FF2B5EF4-FFF2-40B4-BE49-F238E27FC236}">
                        <a16:creationId xmlns:a16="http://schemas.microsoft.com/office/drawing/2014/main" id="{F35369E0-90C5-4E4F-8B9E-B5DA85755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492BE6">
              <w:t xml:space="preserve">Nous apercevons grâce à ce graphique la prédominance des espèces dans les modes de paiements préférés des adhérents, beaucoup ne sont pas précisés tout de même </w:t>
            </w:r>
          </w:p>
          <w:p w14:paraId="4B6134DF" w14:textId="77777777" w:rsidR="00492BE6" w:rsidRDefault="00492BE6" w:rsidP="00147BCA"/>
          <w:p w14:paraId="3B60971E" w14:textId="77777777" w:rsidR="00492BE6" w:rsidRDefault="00492BE6" w:rsidP="00147BCA">
            <w:r>
              <w:t>Quelle est la moyenne d’</w:t>
            </w:r>
            <w:r>
              <w:t>âge</w:t>
            </w:r>
            <w:r>
              <w:t xml:space="preserve"> des </w:t>
            </w:r>
            <w:r>
              <w:t>adhérents</w:t>
            </w:r>
            <w:r>
              <w:t xml:space="preserve"> ?</w:t>
            </w:r>
          </w:p>
          <w:p w14:paraId="1CC8F4F6" w14:textId="77777777" w:rsidR="00492BE6" w:rsidRDefault="00492BE6" w:rsidP="00147BCA"/>
          <w:p w14:paraId="045E4DB1" w14:textId="2210AC6D" w:rsidR="00492BE6" w:rsidRDefault="00492BE6" w:rsidP="00147BCA">
            <w:r>
              <w:t>Voici la requête nous permettant d’avoir cette information</w:t>
            </w:r>
          </w:p>
          <w:p w14:paraId="48F7E2A8" w14:textId="77777777" w:rsidR="00492BE6" w:rsidRDefault="00492BE6" w:rsidP="00147BCA"/>
          <w:p w14:paraId="528394F7" w14:textId="77777777" w:rsidR="00492BE6" w:rsidRDefault="00492BE6" w:rsidP="00492BE6">
            <w:r>
              <w:t xml:space="preserve">SELECT </w:t>
            </w:r>
            <w:proofErr w:type="gramStart"/>
            <w:r>
              <w:t>AVG(</w:t>
            </w:r>
            <w:proofErr w:type="gramEnd"/>
            <w:r>
              <w:t xml:space="preserve">TIMESTAMPDIFF(YEAR, Naissance, CURDATE())) AS </w:t>
            </w:r>
            <w:proofErr w:type="spellStart"/>
            <w:r>
              <w:t>AgeMoyen</w:t>
            </w:r>
            <w:proofErr w:type="spellEnd"/>
          </w:p>
          <w:p w14:paraId="0E4A6E10" w14:textId="586D0B51" w:rsidR="00492BE6" w:rsidRDefault="00492BE6" w:rsidP="00492BE6">
            <w:r>
              <w:t>FROM ADHERENT_</w:t>
            </w:r>
            <w:proofErr w:type="gramStart"/>
            <w:r>
              <w:t>BASE;</w:t>
            </w:r>
            <w:proofErr w:type="gramEnd"/>
            <w:r>
              <w:t xml:space="preserve"> </w:t>
            </w:r>
          </w:p>
          <w:p w14:paraId="33C6851D" w14:textId="7ABF2052" w:rsidR="00492BE6" w:rsidRPr="00070242" w:rsidRDefault="00492BE6" w:rsidP="00492BE6">
            <w:r>
              <w:t xml:space="preserve">Cette requête calcule l'âge de chaque adhérent en années en soustrayant </w:t>
            </w:r>
            <w:r>
              <w:t xml:space="preserve">(TIMESTAMPDIFF) </w:t>
            </w:r>
            <w:r>
              <w:t xml:space="preserve">leur date de naissance de la date </w:t>
            </w:r>
            <w:proofErr w:type="gramStart"/>
            <w:r>
              <w:t>actuelle</w:t>
            </w:r>
            <w:r>
              <w:t>(</w:t>
            </w:r>
            <w:proofErr w:type="gramEnd"/>
            <w:r>
              <w:t>CURDATE())</w:t>
            </w:r>
            <w:r>
              <w:t>, puis prend la moyenne de ces âges pour obtenir l'âge moyen des adhérents.</w:t>
            </w:r>
            <w:r>
              <w:t xml:space="preserve"> </w:t>
            </w:r>
          </w:p>
        </w:tc>
        <w:tc>
          <w:tcPr>
            <w:tcW w:w="425" w:type="dxa"/>
            <w:shd w:val="clear" w:color="auto" w:fill="FFFFFF" w:themeFill="background1"/>
          </w:tcPr>
          <w:p w14:paraId="61ED8B04" w14:textId="77777777" w:rsidR="002A054F" w:rsidRPr="00070242" w:rsidRDefault="002A054F" w:rsidP="004F7636">
            <w:pPr>
              <w:rPr>
                <w:noProof/>
              </w:rPr>
            </w:pPr>
          </w:p>
        </w:tc>
        <w:bookmarkStart w:id="0" w:name="_GoBack"/>
        <w:bookmarkEnd w:id="0"/>
      </w:tr>
      <w:tr w:rsidR="002A054F" w:rsidRPr="00070242" w14:paraId="64FE273A" w14:textId="77777777" w:rsidTr="002A054F">
        <w:trPr>
          <w:trHeight w:val="6576"/>
        </w:trPr>
        <w:tc>
          <w:tcPr>
            <w:tcW w:w="1090" w:type="dxa"/>
            <w:gridSpan w:val="3"/>
          </w:tcPr>
          <w:p w14:paraId="67FCC418" w14:textId="77777777" w:rsidR="002A054F" w:rsidRPr="00070242" w:rsidRDefault="002A054F" w:rsidP="004F7636">
            <w:pPr>
              <w:rPr>
                <w:noProof/>
              </w:rPr>
            </w:pPr>
          </w:p>
        </w:tc>
        <w:tc>
          <w:tcPr>
            <w:tcW w:w="9919" w:type="dxa"/>
            <w:gridSpan w:val="8"/>
            <w:tcBorders>
              <w:top w:val="single" w:sz="18" w:space="0" w:color="FF1571" w:themeColor="accent2"/>
            </w:tcBorders>
            <w:vAlign w:val="center"/>
          </w:tcPr>
          <w:p w14:paraId="66FBC13B" w14:textId="598C97DB" w:rsidR="002A054F" w:rsidRPr="00070242" w:rsidRDefault="002A054F" w:rsidP="002A054F">
            <w:pPr>
              <w:pStyle w:val="Texte"/>
              <w:rPr>
                <w:noProof/>
              </w:rPr>
            </w:pPr>
          </w:p>
        </w:tc>
        <w:tc>
          <w:tcPr>
            <w:tcW w:w="425" w:type="dxa"/>
            <w:shd w:val="clear" w:color="auto" w:fill="FFFFFF" w:themeFill="background1"/>
          </w:tcPr>
          <w:p w14:paraId="6330DF94" w14:textId="77777777" w:rsidR="002A054F" w:rsidRPr="00070242" w:rsidRDefault="002A054F" w:rsidP="004F7636">
            <w:pPr>
              <w:rPr>
                <w:noProof/>
              </w:rPr>
            </w:pPr>
          </w:p>
        </w:tc>
      </w:tr>
      <w:tr w:rsidR="002A054F" w:rsidRPr="00E0528D" w14:paraId="350D3616" w14:textId="77777777" w:rsidTr="002A054F">
        <w:trPr>
          <w:gridAfter w:val="4"/>
          <w:wAfter w:w="1512" w:type="dxa"/>
          <w:trHeight w:val="410"/>
        </w:trPr>
        <w:tc>
          <w:tcPr>
            <w:tcW w:w="4961" w:type="dxa"/>
            <w:gridSpan w:val="4"/>
            <w:shd w:val="clear" w:color="auto" w:fill="FFFFFF" w:themeFill="background1"/>
          </w:tcPr>
          <w:p w14:paraId="0533BC95" w14:textId="77777777" w:rsidR="002A054F" w:rsidRPr="00E0528D" w:rsidRDefault="002A054F" w:rsidP="004F7636">
            <w:pPr>
              <w:rPr>
                <w:noProof/>
              </w:rPr>
            </w:pPr>
          </w:p>
        </w:tc>
        <w:tc>
          <w:tcPr>
            <w:tcW w:w="4961" w:type="dxa"/>
            <w:gridSpan w:val="4"/>
            <w:shd w:val="clear" w:color="auto" w:fill="FFFFFF" w:themeFill="background1"/>
          </w:tcPr>
          <w:p w14:paraId="2CD651CF" w14:textId="77777777" w:rsidR="002A054F" w:rsidRPr="00E0528D" w:rsidRDefault="002A054F" w:rsidP="004F7636">
            <w:pPr>
              <w:rPr>
                <w:noProof/>
              </w:rPr>
            </w:pPr>
          </w:p>
        </w:tc>
      </w:tr>
      <w:tr w:rsidR="002A054F" w:rsidRPr="00070242" w14:paraId="37F5ED5A" w14:textId="77777777" w:rsidTr="002A054F">
        <w:tblPrEx>
          <w:tblCellMar>
            <w:left w:w="70" w:type="dxa"/>
            <w:right w:w="70" w:type="dxa"/>
          </w:tblCellMar>
          <w:tblLook w:val="04A0" w:firstRow="1" w:lastRow="0" w:firstColumn="1" w:lastColumn="0" w:noHBand="0" w:noVBand="1"/>
        </w:tblPrEx>
        <w:trPr>
          <w:gridAfter w:val="3"/>
          <w:wAfter w:w="1087" w:type="dxa"/>
          <w:trHeight w:val="8433"/>
        </w:trPr>
        <w:tc>
          <w:tcPr>
            <w:tcW w:w="4961" w:type="dxa"/>
            <w:gridSpan w:val="4"/>
            <w:shd w:val="clear" w:color="auto" w:fill="FFFFFF" w:themeFill="background1"/>
          </w:tcPr>
          <w:p w14:paraId="3D3CB81A" w14:textId="77777777" w:rsidR="002A054F" w:rsidRPr="00070242" w:rsidRDefault="002A054F" w:rsidP="002A054F"/>
        </w:tc>
        <w:tc>
          <w:tcPr>
            <w:tcW w:w="4961" w:type="dxa"/>
            <w:gridSpan w:val="4"/>
            <w:shd w:val="clear" w:color="auto" w:fill="FFFFFF" w:themeFill="background1"/>
          </w:tcPr>
          <w:p w14:paraId="5D6FA2D2" w14:textId="77777777" w:rsidR="002A054F" w:rsidRPr="00070242" w:rsidRDefault="002A054F" w:rsidP="004F7636">
            <w:pPr>
              <w:pStyle w:val="Texte"/>
              <w:rPr>
                <w:noProof/>
                <w:lang w:bidi="fr-FR"/>
              </w:rPr>
            </w:pPr>
          </w:p>
        </w:tc>
        <w:tc>
          <w:tcPr>
            <w:tcW w:w="425" w:type="dxa"/>
          </w:tcPr>
          <w:p w14:paraId="1EC64947" w14:textId="77777777" w:rsidR="002A054F" w:rsidRPr="00070242" w:rsidRDefault="002A054F" w:rsidP="002A054F">
            <w:pPr>
              <w:rPr>
                <w:noProof/>
              </w:rPr>
            </w:pPr>
          </w:p>
        </w:tc>
      </w:tr>
    </w:tbl>
    <w:p w14:paraId="2015056E" w14:textId="77777777" w:rsidR="00FD7019" w:rsidRDefault="00FD7019" w:rsidP="00FD7019"/>
    <w:sectPr w:rsidR="00FD7019" w:rsidSect="00486A8E">
      <w:headerReference w:type="default" r:id="rId15"/>
      <w:footerReference w:type="even" r:id="rId16"/>
      <w:footerReference w:type="default" r:id="rId17"/>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D614B" w14:textId="77777777" w:rsidR="00C72CDA" w:rsidRDefault="00C72CDA" w:rsidP="001205A1">
      <w:r>
        <w:separator/>
      </w:r>
    </w:p>
  </w:endnote>
  <w:endnote w:type="continuationSeparator" w:id="0">
    <w:p w14:paraId="08A25F65" w14:textId="77777777" w:rsidR="00C72CDA" w:rsidRDefault="00C72CD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138362992"/>
      <w:docPartObj>
        <w:docPartGallery w:val="Page Numbers (Bottom of Page)"/>
        <w:docPartUnique/>
      </w:docPartObj>
    </w:sdtPr>
    <w:sdtEndPr>
      <w:rPr>
        <w:rStyle w:val="Numrodepage"/>
      </w:rPr>
    </w:sdtEndPr>
    <w:sdtContent>
      <w:p w14:paraId="1E26E787" w14:textId="77777777" w:rsidR="00637B83" w:rsidRDefault="00637B83" w:rsidP="001739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sdt>
    <w:sdtPr>
      <w:rPr>
        <w:rStyle w:val="Numrodepage"/>
      </w:rPr>
      <w:id w:val="800887670"/>
      <w:docPartObj>
        <w:docPartGallery w:val="Page Numbers (Bottom of Page)"/>
        <w:docPartUnique/>
      </w:docPartObj>
    </w:sdtPr>
    <w:sdtEndPr>
      <w:rPr>
        <w:rStyle w:val="Numrodepage"/>
      </w:rPr>
    </w:sdtEndPr>
    <w:sdtContent>
      <w:p w14:paraId="558CECD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1A6733A0"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838232"/>
      <w:docPartObj>
        <w:docPartGallery w:val="Page Numbers (Bottom of Page)"/>
        <w:docPartUnique/>
      </w:docPartObj>
    </w:sdtPr>
    <w:sdtEndPr/>
    <w:sdtContent>
      <w:p w14:paraId="63653782" w14:textId="77777777" w:rsidR="000F0731" w:rsidRPr="000F0731" w:rsidRDefault="000F0731" w:rsidP="000F0731">
        <w:pPr>
          <w:pStyle w:val="Pieddepage"/>
        </w:pPr>
        <w:r w:rsidRPr="000F0731">
          <w:rPr>
            <w:lang w:bidi="fr-FR"/>
          </w:rPr>
          <w:fldChar w:fldCharType="begin"/>
        </w:r>
        <w:r w:rsidRPr="000F0731">
          <w:rPr>
            <w:lang w:bidi="fr-FR"/>
          </w:rPr>
          <w:instrText xml:space="preserve"> PAGE </w:instrText>
        </w:r>
        <w:r w:rsidRPr="000F0731">
          <w:rPr>
            <w:lang w:bidi="fr-FR"/>
          </w:rPr>
          <w:fldChar w:fldCharType="separate"/>
        </w:r>
        <w:r w:rsidR="004121FC">
          <w:rPr>
            <w:noProof/>
            <w:lang w:bidi="fr-FR"/>
          </w:rPr>
          <w:t>4</w:t>
        </w:r>
        <w:r w:rsidRPr="000F0731">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6AF95" w14:textId="77777777" w:rsidR="00C72CDA" w:rsidRDefault="00C72CDA" w:rsidP="001205A1">
      <w:r>
        <w:separator/>
      </w:r>
    </w:p>
  </w:footnote>
  <w:footnote w:type="continuationSeparator" w:id="0">
    <w:p w14:paraId="2031208F" w14:textId="77777777" w:rsidR="00C72CDA" w:rsidRDefault="00C72CD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51836" w14:textId="77777777" w:rsidR="00637B83" w:rsidRPr="00394D57" w:rsidRDefault="00394D57" w:rsidP="00394D57">
    <w:pPr>
      <w:pStyle w:val="En-tte"/>
    </w:pPr>
    <w:r>
      <w:t>CONCEPTION ET IMPLÉMENTATION D’UNE BDDR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85F"/>
    <w:multiLevelType w:val="multilevel"/>
    <w:tmpl w:val="D9A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6448"/>
    <w:multiLevelType w:val="multilevel"/>
    <w:tmpl w:val="D94A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23C8B"/>
    <w:multiLevelType w:val="multilevel"/>
    <w:tmpl w:val="9E5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C4245"/>
    <w:multiLevelType w:val="multilevel"/>
    <w:tmpl w:val="0D1C2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146B4"/>
    <w:multiLevelType w:val="multilevel"/>
    <w:tmpl w:val="9E5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35AAE"/>
    <w:multiLevelType w:val="multilevel"/>
    <w:tmpl w:val="11D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74E2B"/>
    <w:multiLevelType w:val="hybridMultilevel"/>
    <w:tmpl w:val="1652A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484505"/>
    <w:multiLevelType w:val="multilevel"/>
    <w:tmpl w:val="37C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7"/>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57"/>
    <w:rsid w:val="00036DC3"/>
    <w:rsid w:val="0006341D"/>
    <w:rsid w:val="00070242"/>
    <w:rsid w:val="000837FC"/>
    <w:rsid w:val="000C0941"/>
    <w:rsid w:val="000C4ED1"/>
    <w:rsid w:val="000F0731"/>
    <w:rsid w:val="000F09F0"/>
    <w:rsid w:val="001205A1"/>
    <w:rsid w:val="00147BCA"/>
    <w:rsid w:val="001A2B3A"/>
    <w:rsid w:val="001A7589"/>
    <w:rsid w:val="001D78B9"/>
    <w:rsid w:val="00216DB3"/>
    <w:rsid w:val="002A054F"/>
    <w:rsid w:val="002B6415"/>
    <w:rsid w:val="002B6593"/>
    <w:rsid w:val="0031055C"/>
    <w:rsid w:val="00331E61"/>
    <w:rsid w:val="00354FBD"/>
    <w:rsid w:val="003840BC"/>
    <w:rsid w:val="00394D57"/>
    <w:rsid w:val="003B19C2"/>
    <w:rsid w:val="003E4C0F"/>
    <w:rsid w:val="004121FC"/>
    <w:rsid w:val="00486A8E"/>
    <w:rsid w:val="00492BE6"/>
    <w:rsid w:val="005210E4"/>
    <w:rsid w:val="00557065"/>
    <w:rsid w:val="005A2DF7"/>
    <w:rsid w:val="005D557C"/>
    <w:rsid w:val="005F4A20"/>
    <w:rsid w:val="00637B83"/>
    <w:rsid w:val="006C60E6"/>
    <w:rsid w:val="006D2C4C"/>
    <w:rsid w:val="006F0C93"/>
    <w:rsid w:val="00732703"/>
    <w:rsid w:val="007F4EFB"/>
    <w:rsid w:val="00860B1B"/>
    <w:rsid w:val="00867D1F"/>
    <w:rsid w:val="00875863"/>
    <w:rsid w:val="008C636E"/>
    <w:rsid w:val="00903CA5"/>
    <w:rsid w:val="0096742A"/>
    <w:rsid w:val="00971E71"/>
    <w:rsid w:val="009A43FA"/>
    <w:rsid w:val="009D68D7"/>
    <w:rsid w:val="00A06351"/>
    <w:rsid w:val="00A15CF7"/>
    <w:rsid w:val="00A65B25"/>
    <w:rsid w:val="00A81248"/>
    <w:rsid w:val="00AD7108"/>
    <w:rsid w:val="00B559B1"/>
    <w:rsid w:val="00B94FE8"/>
    <w:rsid w:val="00C5625D"/>
    <w:rsid w:val="00C71C87"/>
    <w:rsid w:val="00C72CDA"/>
    <w:rsid w:val="00D13C47"/>
    <w:rsid w:val="00D25BE6"/>
    <w:rsid w:val="00E0528D"/>
    <w:rsid w:val="00E245E2"/>
    <w:rsid w:val="00E61F1F"/>
    <w:rsid w:val="00E638E6"/>
    <w:rsid w:val="00E66391"/>
    <w:rsid w:val="00E74FFF"/>
    <w:rsid w:val="00E752EB"/>
    <w:rsid w:val="00EC72E0"/>
    <w:rsid w:val="00F14847"/>
    <w:rsid w:val="00F32B0D"/>
    <w:rsid w:val="00FA7062"/>
    <w:rsid w:val="00FD7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A56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6"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6"/>
    <w:qFormat/>
    <w:rsid w:val="00147BCA"/>
  </w:style>
  <w:style w:type="paragraph" w:styleId="Titre1">
    <w:name w:val="heading 1"/>
    <w:basedOn w:val="Normal"/>
    <w:next w:val="Normal"/>
    <w:link w:val="Titre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itre2">
    <w:name w:val="heading 2"/>
    <w:basedOn w:val="Normal"/>
    <w:next w:val="Normal"/>
    <w:link w:val="Titre2Car"/>
    <w:uiPriority w:val="1"/>
    <w:qFormat/>
    <w:rsid w:val="000F0731"/>
    <w:pPr>
      <w:keepNext/>
      <w:keepLines/>
      <w:outlineLvl w:val="1"/>
    </w:pPr>
    <w:rPr>
      <w:rFonts w:eastAsiaTheme="majorEastAsia" w:cstheme="majorBidi"/>
      <w:color w:val="3B4455" w:themeColor="accent1"/>
      <w:sz w:val="42"/>
      <w:szCs w:val="26"/>
    </w:rPr>
  </w:style>
  <w:style w:type="paragraph" w:styleId="Titre3">
    <w:name w:val="heading 3"/>
    <w:basedOn w:val="Normal"/>
    <w:next w:val="Normal"/>
    <w:link w:val="Titre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itre4">
    <w:name w:val="heading 4"/>
    <w:basedOn w:val="Normal"/>
    <w:next w:val="Normal"/>
    <w:link w:val="Titre4C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Titre5">
    <w:name w:val="heading 5"/>
    <w:basedOn w:val="Normal"/>
    <w:next w:val="Normal"/>
    <w:link w:val="Titre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F4A20"/>
    <w:rPr>
      <w:rFonts w:ascii="Times New Roman" w:hAnsi="Times New Roman" w:cs="Times New Roman"/>
      <w:sz w:val="18"/>
      <w:szCs w:val="18"/>
    </w:rPr>
  </w:style>
  <w:style w:type="character" w:customStyle="1" w:styleId="Titre1Car">
    <w:name w:val="Titre 1 Car"/>
    <w:basedOn w:val="Policepardfaut"/>
    <w:link w:val="Titre1"/>
    <w:rsid w:val="000F0731"/>
    <w:rPr>
      <w:rFonts w:asciiTheme="majorHAnsi" w:eastAsiaTheme="majorEastAsia" w:hAnsiTheme="majorHAnsi" w:cstheme="majorBidi"/>
      <w:b/>
      <w:color w:val="3B4455" w:themeColor="accent1"/>
      <w:sz w:val="80"/>
      <w:szCs w:val="32"/>
    </w:rPr>
  </w:style>
  <w:style w:type="character" w:customStyle="1" w:styleId="Titre2Car">
    <w:name w:val="Titre 2 Car"/>
    <w:basedOn w:val="Policepardfaut"/>
    <w:link w:val="Titre2"/>
    <w:uiPriority w:val="1"/>
    <w:rsid w:val="000F0731"/>
    <w:rPr>
      <w:rFonts w:eastAsiaTheme="majorEastAsia" w:cstheme="majorBidi"/>
      <w:color w:val="3B4455" w:themeColor="accent1"/>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0F0731"/>
    <w:rPr>
      <w:rFonts w:asciiTheme="majorHAnsi" w:eastAsiaTheme="majorEastAsia" w:hAnsiTheme="majorHAnsi" w:cstheme="majorBidi"/>
      <w:b/>
      <w:color w:val="FF1571" w:themeColor="accent2"/>
      <w:sz w:val="36"/>
    </w:rPr>
  </w:style>
  <w:style w:type="character" w:customStyle="1" w:styleId="Titre4Car">
    <w:name w:val="Titre 4 Car"/>
    <w:basedOn w:val="Policepardfaut"/>
    <w:link w:val="Titre4"/>
    <w:uiPriority w:val="3"/>
    <w:rsid w:val="005F4A20"/>
    <w:rPr>
      <w:rFonts w:eastAsiaTheme="majorEastAsia" w:cstheme="majorBidi"/>
      <w:iCs/>
      <w:color w:val="3B4455" w:themeColor="accent1"/>
      <w:sz w:val="30"/>
    </w:rPr>
  </w:style>
  <w:style w:type="paragraph" w:customStyle="1" w:styleId="Texte">
    <w:name w:val="Texte"/>
    <w:basedOn w:val="Normal"/>
    <w:uiPriority w:val="5"/>
    <w:qFormat/>
    <w:rsid w:val="005F4A20"/>
    <w:pPr>
      <w:spacing w:line="216" w:lineRule="auto"/>
    </w:pPr>
    <w:rPr>
      <w:color w:val="3B4455" w:themeColor="accent1"/>
      <w:sz w:val="28"/>
    </w:rPr>
  </w:style>
  <w:style w:type="paragraph" w:styleId="En-tte">
    <w:name w:val="header"/>
    <w:basedOn w:val="Normal"/>
    <w:link w:val="En-tteCar"/>
    <w:uiPriority w:val="99"/>
    <w:rsid w:val="00637B83"/>
    <w:pPr>
      <w:tabs>
        <w:tab w:val="center" w:pos="4680"/>
        <w:tab w:val="right" w:pos="9360"/>
      </w:tabs>
      <w:jc w:val="right"/>
    </w:pPr>
    <w:rPr>
      <w:color w:val="3B4455" w:themeColor="accent1"/>
      <w:sz w:val="20"/>
    </w:rPr>
  </w:style>
  <w:style w:type="character" w:customStyle="1" w:styleId="En-tteCar">
    <w:name w:val="En-tête Car"/>
    <w:basedOn w:val="Policepardfaut"/>
    <w:link w:val="En-tte"/>
    <w:uiPriority w:val="99"/>
    <w:rsid w:val="005F4A20"/>
    <w:rPr>
      <w:color w:val="3B4455" w:themeColor="accent1"/>
      <w:sz w:val="20"/>
    </w:rPr>
  </w:style>
  <w:style w:type="paragraph" w:styleId="Pieddepage">
    <w:name w:val="footer"/>
    <w:basedOn w:val="Normal"/>
    <w:link w:val="PieddepageCar"/>
    <w:uiPriority w:val="99"/>
    <w:rsid w:val="00637B83"/>
    <w:pPr>
      <w:tabs>
        <w:tab w:val="center" w:pos="4680"/>
        <w:tab w:val="right" w:pos="9360"/>
      </w:tabs>
      <w:jc w:val="center"/>
    </w:pPr>
    <w:rPr>
      <w:b/>
      <w:color w:val="3B4455" w:themeColor="accent1"/>
      <w:sz w:val="20"/>
    </w:rPr>
  </w:style>
  <w:style w:type="character" w:customStyle="1" w:styleId="PieddepageCar">
    <w:name w:val="Pied de page Car"/>
    <w:basedOn w:val="Policepardfaut"/>
    <w:link w:val="Pieddepage"/>
    <w:uiPriority w:val="99"/>
    <w:rsid w:val="005F4A20"/>
    <w:rPr>
      <w:b/>
      <w:color w:val="3B4455" w:themeColor="accent1"/>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0F0731"/>
    <w:rPr>
      <w:rFonts w:asciiTheme="majorHAnsi" w:eastAsiaTheme="majorEastAsia" w:hAnsiTheme="majorHAnsi" w:cstheme="majorBidi"/>
      <w:b/>
      <w:color w:val="3B4455" w:themeColor="accent1"/>
      <w:sz w:val="36"/>
    </w:rPr>
  </w:style>
  <w:style w:type="character" w:styleId="Textedelespacerserv">
    <w:name w:val="Placeholder Text"/>
    <w:basedOn w:val="Policepardfaut"/>
    <w:uiPriority w:val="99"/>
    <w:semiHidden/>
    <w:rsid w:val="005F4A20"/>
    <w:rPr>
      <w:color w:val="808080"/>
    </w:rPr>
  </w:style>
  <w:style w:type="paragraph" w:styleId="Citation">
    <w:name w:val="Quote"/>
    <w:basedOn w:val="Normal"/>
    <w:next w:val="Normal"/>
    <w:link w:val="CitationCar"/>
    <w:uiPriority w:val="29"/>
    <w:qFormat/>
    <w:rsid w:val="00070242"/>
    <w:pPr>
      <w:spacing w:before="200" w:after="160"/>
    </w:pPr>
    <w:rPr>
      <w:rFonts w:asciiTheme="majorHAnsi" w:hAnsiTheme="majorHAnsi"/>
      <w:iCs/>
      <w:color w:val="26414C" w:themeColor="accent5" w:themeShade="40"/>
      <w:sz w:val="70"/>
    </w:rPr>
  </w:style>
  <w:style w:type="character" w:customStyle="1" w:styleId="CitationCar">
    <w:name w:val="Citation Car"/>
    <w:basedOn w:val="Policepardfaut"/>
    <w:link w:val="Citation"/>
    <w:uiPriority w:val="29"/>
    <w:rsid w:val="00070242"/>
    <w:rPr>
      <w:rFonts w:asciiTheme="majorHAnsi" w:hAnsiTheme="majorHAnsi"/>
      <w:iCs/>
      <w:color w:val="26414C" w:themeColor="accent5" w:themeShade="40"/>
      <w:sz w:val="70"/>
    </w:rPr>
  </w:style>
  <w:style w:type="paragraph" w:styleId="NormalWeb">
    <w:name w:val="Normal (Web)"/>
    <w:basedOn w:val="Normal"/>
    <w:uiPriority w:val="99"/>
    <w:unhideWhenUsed/>
    <w:rsid w:val="00B559B1"/>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B559B1"/>
    <w:rPr>
      <w:b/>
      <w:bCs/>
    </w:rPr>
  </w:style>
  <w:style w:type="character" w:styleId="CodeHTML">
    <w:name w:val="HTML Code"/>
    <w:basedOn w:val="Policepardfaut"/>
    <w:uiPriority w:val="99"/>
    <w:semiHidden/>
    <w:unhideWhenUsed/>
    <w:rsid w:val="00860B1B"/>
    <w:rPr>
      <w:rFonts w:ascii="Courier New" w:eastAsia="Times New Roman" w:hAnsi="Courier New" w:cs="Courier New"/>
      <w:sz w:val="20"/>
      <w:szCs w:val="20"/>
    </w:rPr>
  </w:style>
  <w:style w:type="paragraph" w:styleId="Paragraphedeliste">
    <w:name w:val="List Paragraph"/>
    <w:basedOn w:val="Normal"/>
    <w:uiPriority w:val="34"/>
    <w:semiHidden/>
    <w:qFormat/>
    <w:rsid w:val="001A7589"/>
    <w:pPr>
      <w:ind w:left="720"/>
      <w:contextualSpacing/>
    </w:pPr>
  </w:style>
  <w:style w:type="character" w:styleId="Lienhypertexte">
    <w:name w:val="Hyperlink"/>
    <w:basedOn w:val="Policepardfaut"/>
    <w:uiPriority w:val="99"/>
    <w:semiHidden/>
    <w:rsid w:val="00D25BE6"/>
    <w:rPr>
      <w:color w:val="0000FF" w:themeColor="hyperlink"/>
      <w:u w:val="single"/>
    </w:rPr>
  </w:style>
  <w:style w:type="character" w:styleId="Mentionnonrsolue">
    <w:name w:val="Unresolved Mention"/>
    <w:basedOn w:val="Policepardfaut"/>
    <w:uiPriority w:val="99"/>
    <w:semiHidden/>
    <w:unhideWhenUsed/>
    <w:rsid w:val="00D25BE6"/>
    <w:rPr>
      <w:color w:val="605E5C"/>
      <w:shd w:val="clear" w:color="auto" w:fill="E1DFDD"/>
    </w:rPr>
  </w:style>
  <w:style w:type="character" w:styleId="Lienhypertextesuivivisit">
    <w:name w:val="FollowedHyperlink"/>
    <w:basedOn w:val="Policepardfaut"/>
    <w:uiPriority w:val="99"/>
    <w:semiHidden/>
    <w:rsid w:val="00D25BE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5847">
      <w:bodyDiv w:val="1"/>
      <w:marLeft w:val="0"/>
      <w:marRight w:val="0"/>
      <w:marTop w:val="0"/>
      <w:marBottom w:val="0"/>
      <w:divBdr>
        <w:top w:val="none" w:sz="0" w:space="0" w:color="auto"/>
        <w:left w:val="none" w:sz="0" w:space="0" w:color="auto"/>
        <w:bottom w:val="none" w:sz="0" w:space="0" w:color="auto"/>
        <w:right w:val="none" w:sz="0" w:space="0" w:color="auto"/>
      </w:divBdr>
    </w:div>
    <w:div w:id="457339623">
      <w:bodyDiv w:val="1"/>
      <w:marLeft w:val="0"/>
      <w:marRight w:val="0"/>
      <w:marTop w:val="0"/>
      <w:marBottom w:val="0"/>
      <w:divBdr>
        <w:top w:val="none" w:sz="0" w:space="0" w:color="auto"/>
        <w:left w:val="none" w:sz="0" w:space="0" w:color="auto"/>
        <w:bottom w:val="none" w:sz="0" w:space="0" w:color="auto"/>
        <w:right w:val="none" w:sz="0" w:space="0" w:color="auto"/>
      </w:divBdr>
      <w:divsChild>
        <w:div w:id="2031641514">
          <w:marLeft w:val="0"/>
          <w:marRight w:val="0"/>
          <w:marTop w:val="0"/>
          <w:marBottom w:val="0"/>
          <w:divBdr>
            <w:top w:val="none" w:sz="0" w:space="0" w:color="auto"/>
            <w:left w:val="none" w:sz="0" w:space="0" w:color="auto"/>
            <w:bottom w:val="none" w:sz="0" w:space="0" w:color="auto"/>
            <w:right w:val="none" w:sz="0" w:space="0" w:color="auto"/>
          </w:divBdr>
          <w:divsChild>
            <w:div w:id="721900843">
              <w:marLeft w:val="0"/>
              <w:marRight w:val="0"/>
              <w:marTop w:val="0"/>
              <w:marBottom w:val="0"/>
              <w:divBdr>
                <w:top w:val="none" w:sz="0" w:space="0" w:color="auto"/>
                <w:left w:val="none" w:sz="0" w:space="0" w:color="auto"/>
                <w:bottom w:val="none" w:sz="0" w:space="0" w:color="auto"/>
                <w:right w:val="none" w:sz="0" w:space="0" w:color="auto"/>
              </w:divBdr>
              <w:divsChild>
                <w:div w:id="868224936">
                  <w:marLeft w:val="0"/>
                  <w:marRight w:val="0"/>
                  <w:marTop w:val="0"/>
                  <w:marBottom w:val="0"/>
                  <w:divBdr>
                    <w:top w:val="none" w:sz="0" w:space="0" w:color="auto"/>
                    <w:left w:val="none" w:sz="0" w:space="0" w:color="auto"/>
                    <w:bottom w:val="none" w:sz="0" w:space="0" w:color="auto"/>
                    <w:right w:val="none" w:sz="0" w:space="0" w:color="auto"/>
                  </w:divBdr>
                  <w:divsChild>
                    <w:div w:id="1999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7485">
      <w:bodyDiv w:val="1"/>
      <w:marLeft w:val="0"/>
      <w:marRight w:val="0"/>
      <w:marTop w:val="0"/>
      <w:marBottom w:val="0"/>
      <w:divBdr>
        <w:top w:val="none" w:sz="0" w:space="0" w:color="auto"/>
        <w:left w:val="none" w:sz="0" w:space="0" w:color="auto"/>
        <w:bottom w:val="none" w:sz="0" w:space="0" w:color="auto"/>
        <w:right w:val="none" w:sz="0" w:space="0" w:color="auto"/>
      </w:divBdr>
      <w:divsChild>
        <w:div w:id="1811288003">
          <w:marLeft w:val="0"/>
          <w:marRight w:val="0"/>
          <w:marTop w:val="0"/>
          <w:marBottom w:val="0"/>
          <w:divBdr>
            <w:top w:val="none" w:sz="0" w:space="0" w:color="auto"/>
            <w:left w:val="none" w:sz="0" w:space="0" w:color="auto"/>
            <w:bottom w:val="none" w:sz="0" w:space="0" w:color="auto"/>
            <w:right w:val="none" w:sz="0" w:space="0" w:color="auto"/>
          </w:divBdr>
          <w:divsChild>
            <w:div w:id="1075081420">
              <w:marLeft w:val="0"/>
              <w:marRight w:val="0"/>
              <w:marTop w:val="0"/>
              <w:marBottom w:val="0"/>
              <w:divBdr>
                <w:top w:val="none" w:sz="0" w:space="0" w:color="auto"/>
                <w:left w:val="none" w:sz="0" w:space="0" w:color="auto"/>
                <w:bottom w:val="none" w:sz="0" w:space="0" w:color="auto"/>
                <w:right w:val="none" w:sz="0" w:space="0" w:color="auto"/>
              </w:divBdr>
              <w:divsChild>
                <w:div w:id="1136994936">
                  <w:marLeft w:val="0"/>
                  <w:marRight w:val="0"/>
                  <w:marTop w:val="0"/>
                  <w:marBottom w:val="0"/>
                  <w:divBdr>
                    <w:top w:val="none" w:sz="0" w:space="0" w:color="auto"/>
                    <w:left w:val="none" w:sz="0" w:space="0" w:color="auto"/>
                    <w:bottom w:val="none" w:sz="0" w:space="0" w:color="auto"/>
                    <w:right w:val="none" w:sz="0" w:space="0" w:color="auto"/>
                  </w:divBdr>
                  <w:divsChild>
                    <w:div w:id="3805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87323">
      <w:bodyDiv w:val="1"/>
      <w:marLeft w:val="0"/>
      <w:marRight w:val="0"/>
      <w:marTop w:val="0"/>
      <w:marBottom w:val="0"/>
      <w:divBdr>
        <w:top w:val="none" w:sz="0" w:space="0" w:color="auto"/>
        <w:left w:val="none" w:sz="0" w:space="0" w:color="auto"/>
        <w:bottom w:val="none" w:sz="0" w:space="0" w:color="auto"/>
        <w:right w:val="none" w:sz="0" w:space="0" w:color="auto"/>
      </w:divBdr>
    </w:div>
    <w:div w:id="13621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abilo2\AppData\Roaming\Microsoft\Templates\Rapport%20d&#8217;&#233;tudiant%20g&#233;om&#233;triqu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kabilo2\Downloads\Copie%20de%20DonneesSA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kabilo2\Downloads\Copie%20de%20DonneesSAE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kabilo2\Downloads\Copie%20de%20DonneesSAE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Croissance</a:t>
            </a:r>
            <a:r>
              <a:rPr lang="en-US" sz="1200" baseline="0"/>
              <a:t> nette du nombre d'adhérents par année</a:t>
            </a:r>
            <a:endParaRPr lang="en-US" sz="1200"/>
          </a:p>
        </c:rich>
      </c:tx>
      <c:overlay val="0"/>
      <c:spPr>
        <a:solidFill>
          <a:srgbClr val="EE1AC1">
            <a:alpha val="22000"/>
          </a:srgb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'ADHESION '!$M$1</c:f>
              <c:strCache>
                <c:ptCount val="1"/>
                <c:pt idx="0">
                  <c:v>Nombre de Numero_adherent</c:v>
                </c:pt>
              </c:strCache>
            </c:strRef>
          </c:tx>
          <c:spPr>
            <a:solidFill>
              <a:srgbClr val="EE1AC1"/>
            </a:solidFill>
            <a:ln>
              <a:noFill/>
            </a:ln>
            <a:effectLst/>
          </c:spPr>
          <c:invertIfNegative val="0"/>
          <c:cat>
            <c:strRef>
              <c:f>'ADHESION '!$L$2:$L$8</c:f>
              <c:strCache>
                <c:ptCount val="7"/>
                <c:pt idx="0">
                  <c:v>2015</c:v>
                </c:pt>
                <c:pt idx="1">
                  <c:v>2016</c:v>
                </c:pt>
                <c:pt idx="2">
                  <c:v>2017</c:v>
                </c:pt>
                <c:pt idx="3">
                  <c:v>2018</c:v>
                </c:pt>
                <c:pt idx="4">
                  <c:v>2019</c:v>
                </c:pt>
                <c:pt idx="5">
                  <c:v>2020</c:v>
                </c:pt>
                <c:pt idx="6">
                  <c:v>2021</c:v>
                </c:pt>
              </c:strCache>
            </c:strRef>
          </c:cat>
          <c:val>
            <c:numRef>
              <c:f>'ADHESION '!$M$2:$M$8</c:f>
              <c:numCache>
                <c:formatCode>General</c:formatCode>
                <c:ptCount val="7"/>
                <c:pt idx="0">
                  <c:v>23</c:v>
                </c:pt>
                <c:pt idx="1">
                  <c:v>19</c:v>
                </c:pt>
                <c:pt idx="2">
                  <c:v>13</c:v>
                </c:pt>
                <c:pt idx="3">
                  <c:v>16</c:v>
                </c:pt>
                <c:pt idx="4">
                  <c:v>33</c:v>
                </c:pt>
                <c:pt idx="5">
                  <c:v>59</c:v>
                </c:pt>
                <c:pt idx="6">
                  <c:v>179</c:v>
                </c:pt>
              </c:numCache>
            </c:numRef>
          </c:val>
          <c:extLst>
            <c:ext xmlns:c16="http://schemas.microsoft.com/office/drawing/2014/chart" uri="{C3380CC4-5D6E-409C-BE32-E72D297353CC}">
              <c16:uniqueId val="{00000000-C480-42C8-9426-C1E0D9968196}"/>
            </c:ext>
          </c:extLst>
        </c:ser>
        <c:dLbls>
          <c:showLegendKey val="0"/>
          <c:showVal val="0"/>
          <c:showCatName val="0"/>
          <c:showSerName val="0"/>
          <c:showPercent val="0"/>
          <c:showBubbleSize val="0"/>
        </c:dLbls>
        <c:gapWidth val="219"/>
        <c:overlap val="-27"/>
        <c:axId val="1161156255"/>
        <c:axId val="1304894143"/>
      </c:barChart>
      <c:catAx>
        <c:axId val="116115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04894143"/>
        <c:crosses val="autoZero"/>
        <c:auto val="1"/>
        <c:lblAlgn val="ctr"/>
        <c:lblOffset val="100"/>
        <c:noMultiLvlLbl val="0"/>
      </c:catAx>
      <c:valAx>
        <c:axId val="1304894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6115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Combien de fois</a:t>
            </a:r>
            <a:r>
              <a:rPr lang="fr-FR" baseline="0"/>
              <a:t> un adhérent s'est réinscrit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'ADHESION '!$S$2</c:f>
              <c:strCache>
                <c:ptCount val="1"/>
                <c:pt idx="0">
                  <c:v>1</c:v>
                </c:pt>
              </c:strCache>
            </c:strRef>
          </c:tx>
          <c:spPr>
            <a:solidFill>
              <a:schemeClr val="accent2">
                <a:tint val="48000"/>
              </a:schemeClr>
            </a:solidFill>
            <a:ln>
              <a:noFill/>
            </a:ln>
            <a:effectLst/>
          </c:spPr>
          <c:invertIfNegative val="0"/>
          <c:cat>
            <c:strRef>
              <c:f>'ADHESION '!$T$1</c:f>
              <c:strCache>
                <c:ptCount val="1"/>
                <c:pt idx="0">
                  <c:v>Nombre d'adhésions</c:v>
                </c:pt>
              </c:strCache>
            </c:strRef>
          </c:cat>
          <c:val>
            <c:numRef>
              <c:f>'ADHESION '!$T$2</c:f>
              <c:numCache>
                <c:formatCode>General</c:formatCode>
                <c:ptCount val="1"/>
                <c:pt idx="0">
                  <c:v>85</c:v>
                </c:pt>
              </c:numCache>
            </c:numRef>
          </c:val>
          <c:extLst>
            <c:ext xmlns:c16="http://schemas.microsoft.com/office/drawing/2014/chart" uri="{C3380CC4-5D6E-409C-BE32-E72D297353CC}">
              <c16:uniqueId val="{00000000-7D75-43A5-84C4-9A58FD3D2C94}"/>
            </c:ext>
          </c:extLst>
        </c:ser>
        <c:ser>
          <c:idx val="1"/>
          <c:order val="1"/>
          <c:tx>
            <c:strRef>
              <c:f>'ADHESION '!$S$3</c:f>
              <c:strCache>
                <c:ptCount val="1"/>
                <c:pt idx="0">
                  <c:v>2</c:v>
                </c:pt>
              </c:strCache>
            </c:strRef>
          </c:tx>
          <c:spPr>
            <a:solidFill>
              <a:schemeClr val="accent2">
                <a:tint val="65000"/>
              </a:schemeClr>
            </a:solidFill>
            <a:ln>
              <a:noFill/>
            </a:ln>
            <a:effectLst/>
          </c:spPr>
          <c:invertIfNegative val="0"/>
          <c:cat>
            <c:strRef>
              <c:f>'ADHESION '!$T$1</c:f>
              <c:strCache>
                <c:ptCount val="1"/>
                <c:pt idx="0">
                  <c:v>Nombre d'adhésions</c:v>
                </c:pt>
              </c:strCache>
            </c:strRef>
          </c:cat>
          <c:val>
            <c:numRef>
              <c:f>'ADHESION '!$T$3</c:f>
              <c:numCache>
                <c:formatCode>General</c:formatCode>
                <c:ptCount val="1"/>
                <c:pt idx="0">
                  <c:v>60</c:v>
                </c:pt>
              </c:numCache>
            </c:numRef>
          </c:val>
          <c:extLst>
            <c:ext xmlns:c16="http://schemas.microsoft.com/office/drawing/2014/chart" uri="{C3380CC4-5D6E-409C-BE32-E72D297353CC}">
              <c16:uniqueId val="{00000001-7D75-43A5-84C4-9A58FD3D2C94}"/>
            </c:ext>
          </c:extLst>
        </c:ser>
        <c:ser>
          <c:idx val="2"/>
          <c:order val="2"/>
          <c:tx>
            <c:strRef>
              <c:f>'ADHESION '!$S$4</c:f>
              <c:strCache>
                <c:ptCount val="1"/>
                <c:pt idx="0">
                  <c:v>3</c:v>
                </c:pt>
              </c:strCache>
            </c:strRef>
          </c:tx>
          <c:spPr>
            <a:solidFill>
              <a:schemeClr val="accent2">
                <a:tint val="83000"/>
              </a:schemeClr>
            </a:solidFill>
            <a:ln>
              <a:noFill/>
            </a:ln>
            <a:effectLst/>
          </c:spPr>
          <c:invertIfNegative val="0"/>
          <c:cat>
            <c:strRef>
              <c:f>'ADHESION '!$T$1</c:f>
              <c:strCache>
                <c:ptCount val="1"/>
                <c:pt idx="0">
                  <c:v>Nombre d'adhésions</c:v>
                </c:pt>
              </c:strCache>
            </c:strRef>
          </c:cat>
          <c:val>
            <c:numRef>
              <c:f>'ADHESION '!$T$4</c:f>
              <c:numCache>
                <c:formatCode>General</c:formatCode>
                <c:ptCount val="1"/>
                <c:pt idx="0">
                  <c:v>14</c:v>
                </c:pt>
              </c:numCache>
            </c:numRef>
          </c:val>
          <c:extLst>
            <c:ext xmlns:c16="http://schemas.microsoft.com/office/drawing/2014/chart" uri="{C3380CC4-5D6E-409C-BE32-E72D297353CC}">
              <c16:uniqueId val="{00000002-7D75-43A5-84C4-9A58FD3D2C94}"/>
            </c:ext>
          </c:extLst>
        </c:ser>
        <c:ser>
          <c:idx val="3"/>
          <c:order val="3"/>
          <c:tx>
            <c:strRef>
              <c:f>'ADHESION '!$S$5</c:f>
              <c:strCache>
                <c:ptCount val="1"/>
                <c:pt idx="0">
                  <c:v>4</c:v>
                </c:pt>
              </c:strCache>
            </c:strRef>
          </c:tx>
          <c:spPr>
            <a:solidFill>
              <a:schemeClr val="accent2"/>
            </a:solidFill>
            <a:ln>
              <a:noFill/>
            </a:ln>
            <a:effectLst/>
          </c:spPr>
          <c:invertIfNegative val="0"/>
          <c:cat>
            <c:strRef>
              <c:f>'ADHESION '!$T$1</c:f>
              <c:strCache>
                <c:ptCount val="1"/>
                <c:pt idx="0">
                  <c:v>Nombre d'adhésions</c:v>
                </c:pt>
              </c:strCache>
            </c:strRef>
          </c:cat>
          <c:val>
            <c:numRef>
              <c:f>'ADHESION '!$T$5</c:f>
              <c:numCache>
                <c:formatCode>General</c:formatCode>
                <c:ptCount val="1"/>
                <c:pt idx="0">
                  <c:v>11</c:v>
                </c:pt>
              </c:numCache>
            </c:numRef>
          </c:val>
          <c:extLst>
            <c:ext xmlns:c16="http://schemas.microsoft.com/office/drawing/2014/chart" uri="{C3380CC4-5D6E-409C-BE32-E72D297353CC}">
              <c16:uniqueId val="{00000003-7D75-43A5-84C4-9A58FD3D2C94}"/>
            </c:ext>
          </c:extLst>
        </c:ser>
        <c:ser>
          <c:idx val="4"/>
          <c:order val="4"/>
          <c:tx>
            <c:strRef>
              <c:f>'ADHESION '!$S$6</c:f>
              <c:strCache>
                <c:ptCount val="1"/>
                <c:pt idx="0">
                  <c:v>5</c:v>
                </c:pt>
              </c:strCache>
            </c:strRef>
          </c:tx>
          <c:spPr>
            <a:solidFill>
              <a:schemeClr val="accent2">
                <a:shade val="82000"/>
              </a:schemeClr>
            </a:solidFill>
            <a:ln>
              <a:noFill/>
            </a:ln>
            <a:effectLst/>
          </c:spPr>
          <c:invertIfNegative val="0"/>
          <c:cat>
            <c:strRef>
              <c:f>'ADHESION '!$T$1</c:f>
              <c:strCache>
                <c:ptCount val="1"/>
                <c:pt idx="0">
                  <c:v>Nombre d'adhésions</c:v>
                </c:pt>
              </c:strCache>
            </c:strRef>
          </c:cat>
          <c:val>
            <c:numRef>
              <c:f>'ADHESION '!$T$6</c:f>
              <c:numCache>
                <c:formatCode>General</c:formatCode>
                <c:ptCount val="1"/>
                <c:pt idx="0">
                  <c:v>5</c:v>
                </c:pt>
              </c:numCache>
            </c:numRef>
          </c:val>
          <c:extLst>
            <c:ext xmlns:c16="http://schemas.microsoft.com/office/drawing/2014/chart" uri="{C3380CC4-5D6E-409C-BE32-E72D297353CC}">
              <c16:uniqueId val="{00000004-7D75-43A5-84C4-9A58FD3D2C94}"/>
            </c:ext>
          </c:extLst>
        </c:ser>
        <c:ser>
          <c:idx val="5"/>
          <c:order val="5"/>
          <c:tx>
            <c:strRef>
              <c:f>'ADHESION '!$S$7</c:f>
              <c:strCache>
                <c:ptCount val="1"/>
                <c:pt idx="0">
                  <c:v>6</c:v>
                </c:pt>
              </c:strCache>
            </c:strRef>
          </c:tx>
          <c:spPr>
            <a:solidFill>
              <a:schemeClr val="accent2">
                <a:shade val="65000"/>
              </a:schemeClr>
            </a:solidFill>
            <a:ln>
              <a:noFill/>
            </a:ln>
            <a:effectLst/>
          </c:spPr>
          <c:invertIfNegative val="0"/>
          <c:cat>
            <c:strRef>
              <c:f>'ADHESION '!$T$1</c:f>
              <c:strCache>
                <c:ptCount val="1"/>
                <c:pt idx="0">
                  <c:v>Nombre d'adhésions</c:v>
                </c:pt>
              </c:strCache>
            </c:strRef>
          </c:cat>
          <c:val>
            <c:numRef>
              <c:f>'ADHESION '!$T$7</c:f>
              <c:numCache>
                <c:formatCode>General</c:formatCode>
                <c:ptCount val="1"/>
                <c:pt idx="0">
                  <c:v>2</c:v>
                </c:pt>
              </c:numCache>
            </c:numRef>
          </c:val>
          <c:extLst>
            <c:ext xmlns:c16="http://schemas.microsoft.com/office/drawing/2014/chart" uri="{C3380CC4-5D6E-409C-BE32-E72D297353CC}">
              <c16:uniqueId val="{00000005-7D75-43A5-84C4-9A58FD3D2C94}"/>
            </c:ext>
          </c:extLst>
        </c:ser>
        <c:ser>
          <c:idx val="6"/>
          <c:order val="6"/>
          <c:tx>
            <c:strRef>
              <c:f>'ADHESION '!$S$8</c:f>
              <c:strCache>
                <c:ptCount val="1"/>
                <c:pt idx="0">
                  <c:v>7</c:v>
                </c:pt>
              </c:strCache>
            </c:strRef>
          </c:tx>
          <c:spPr>
            <a:solidFill>
              <a:schemeClr val="accent2">
                <a:shade val="47000"/>
              </a:schemeClr>
            </a:solidFill>
            <a:ln>
              <a:noFill/>
            </a:ln>
            <a:effectLst/>
          </c:spPr>
          <c:invertIfNegative val="0"/>
          <c:cat>
            <c:strRef>
              <c:f>'ADHESION '!$T$1</c:f>
              <c:strCache>
                <c:ptCount val="1"/>
                <c:pt idx="0">
                  <c:v>Nombre d'adhésions</c:v>
                </c:pt>
              </c:strCache>
            </c:strRef>
          </c:cat>
          <c:val>
            <c:numRef>
              <c:f>'ADHESION '!$T$8</c:f>
              <c:numCache>
                <c:formatCode>General</c:formatCode>
                <c:ptCount val="1"/>
                <c:pt idx="0">
                  <c:v>2</c:v>
                </c:pt>
              </c:numCache>
            </c:numRef>
          </c:val>
          <c:extLst>
            <c:ext xmlns:c16="http://schemas.microsoft.com/office/drawing/2014/chart" uri="{C3380CC4-5D6E-409C-BE32-E72D297353CC}">
              <c16:uniqueId val="{00000006-7D75-43A5-84C4-9A58FD3D2C94}"/>
            </c:ext>
          </c:extLst>
        </c:ser>
        <c:dLbls>
          <c:showLegendKey val="0"/>
          <c:showVal val="0"/>
          <c:showCatName val="0"/>
          <c:showSerName val="0"/>
          <c:showPercent val="0"/>
          <c:showBubbleSize val="0"/>
        </c:dLbls>
        <c:gapWidth val="219"/>
        <c:overlap val="-27"/>
        <c:axId val="1297705551"/>
        <c:axId val="994273215"/>
      </c:barChart>
      <c:catAx>
        <c:axId val="1297705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94273215"/>
        <c:crosses val="autoZero"/>
        <c:auto val="1"/>
        <c:lblAlgn val="ctr"/>
        <c:lblOffset val="100"/>
        <c:noMultiLvlLbl val="0"/>
      </c:catAx>
      <c:valAx>
        <c:axId val="99427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7705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La façon de payer la plus courante,</a:t>
            </a:r>
            <a:r>
              <a:rPr lang="fr-FR" baseline="0"/>
              <a:t> beaucoup ne sont pas précisés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'ADHESION '!$P$2</c:f>
              <c:strCache>
                <c:ptCount val="1"/>
                <c:pt idx="0">
                  <c:v>chèque</c:v>
                </c:pt>
              </c:strCache>
            </c:strRef>
          </c:tx>
          <c:spPr>
            <a:solidFill>
              <a:schemeClr val="accent2">
                <a:lumMod val="20000"/>
                <a:lumOff val="80000"/>
              </a:schemeClr>
            </a:solidFill>
            <a:ln>
              <a:noFill/>
            </a:ln>
            <a:effectLst/>
          </c:spPr>
          <c:invertIfNegative val="0"/>
          <c:cat>
            <c:strRef>
              <c:f>'ADHESION '!$Q$1</c:f>
              <c:strCache>
                <c:ptCount val="1"/>
                <c:pt idx="0">
                  <c:v>Nombre d'adhérents </c:v>
                </c:pt>
              </c:strCache>
            </c:strRef>
          </c:cat>
          <c:val>
            <c:numRef>
              <c:f>'ADHESION '!$Q$2</c:f>
              <c:numCache>
                <c:formatCode>General</c:formatCode>
                <c:ptCount val="1"/>
                <c:pt idx="0">
                  <c:v>40</c:v>
                </c:pt>
              </c:numCache>
            </c:numRef>
          </c:val>
          <c:extLst>
            <c:ext xmlns:c16="http://schemas.microsoft.com/office/drawing/2014/chart" uri="{C3380CC4-5D6E-409C-BE32-E72D297353CC}">
              <c16:uniqueId val="{00000000-98FD-451B-BC37-8C2ACF71FDF0}"/>
            </c:ext>
          </c:extLst>
        </c:ser>
        <c:ser>
          <c:idx val="1"/>
          <c:order val="1"/>
          <c:tx>
            <c:strRef>
              <c:f>'ADHESION '!$P$3</c:f>
              <c:strCache>
                <c:ptCount val="1"/>
                <c:pt idx="0">
                  <c:v>espèces</c:v>
                </c:pt>
              </c:strCache>
            </c:strRef>
          </c:tx>
          <c:spPr>
            <a:solidFill>
              <a:schemeClr val="accent2">
                <a:lumMod val="40000"/>
                <a:lumOff val="60000"/>
              </a:schemeClr>
            </a:solidFill>
            <a:ln>
              <a:noFill/>
            </a:ln>
            <a:effectLst/>
          </c:spPr>
          <c:invertIfNegative val="0"/>
          <c:cat>
            <c:strRef>
              <c:f>'ADHESION '!$Q$1</c:f>
              <c:strCache>
                <c:ptCount val="1"/>
                <c:pt idx="0">
                  <c:v>Nombre d'adhérents </c:v>
                </c:pt>
              </c:strCache>
            </c:strRef>
          </c:cat>
          <c:val>
            <c:numRef>
              <c:f>'ADHESION '!$Q$3</c:f>
              <c:numCache>
                <c:formatCode>General</c:formatCode>
                <c:ptCount val="1"/>
                <c:pt idx="0">
                  <c:v>120</c:v>
                </c:pt>
              </c:numCache>
            </c:numRef>
          </c:val>
          <c:extLst>
            <c:ext xmlns:c16="http://schemas.microsoft.com/office/drawing/2014/chart" uri="{C3380CC4-5D6E-409C-BE32-E72D297353CC}">
              <c16:uniqueId val="{00000001-98FD-451B-BC37-8C2ACF71FDF0}"/>
            </c:ext>
          </c:extLst>
        </c:ser>
        <c:ser>
          <c:idx val="2"/>
          <c:order val="2"/>
          <c:tx>
            <c:strRef>
              <c:f>'ADHESION '!$P$4</c:f>
              <c:strCache>
                <c:ptCount val="1"/>
                <c:pt idx="0">
                  <c:v>helloasso</c:v>
                </c:pt>
              </c:strCache>
            </c:strRef>
          </c:tx>
          <c:spPr>
            <a:solidFill>
              <a:schemeClr val="accent2">
                <a:lumMod val="60000"/>
                <a:lumOff val="40000"/>
              </a:schemeClr>
            </a:solidFill>
            <a:ln>
              <a:noFill/>
            </a:ln>
            <a:effectLst/>
          </c:spPr>
          <c:invertIfNegative val="0"/>
          <c:cat>
            <c:strRef>
              <c:f>'ADHESION '!$Q$1</c:f>
              <c:strCache>
                <c:ptCount val="1"/>
                <c:pt idx="0">
                  <c:v>Nombre d'adhérents </c:v>
                </c:pt>
              </c:strCache>
            </c:strRef>
          </c:cat>
          <c:val>
            <c:numRef>
              <c:f>'ADHESION '!$Q$4</c:f>
              <c:numCache>
                <c:formatCode>General</c:formatCode>
                <c:ptCount val="1"/>
                <c:pt idx="0">
                  <c:v>66</c:v>
                </c:pt>
              </c:numCache>
            </c:numRef>
          </c:val>
          <c:extLst>
            <c:ext xmlns:c16="http://schemas.microsoft.com/office/drawing/2014/chart" uri="{C3380CC4-5D6E-409C-BE32-E72D297353CC}">
              <c16:uniqueId val="{00000002-98FD-451B-BC37-8C2ACF71FDF0}"/>
            </c:ext>
          </c:extLst>
        </c:ser>
        <c:ser>
          <c:idx val="3"/>
          <c:order val="3"/>
          <c:tx>
            <c:strRef>
              <c:f>'ADHESION '!$P$5</c:f>
              <c:strCache>
                <c:ptCount val="1"/>
                <c:pt idx="0">
                  <c:v>virement bancaire</c:v>
                </c:pt>
              </c:strCache>
            </c:strRef>
          </c:tx>
          <c:spPr>
            <a:solidFill>
              <a:schemeClr val="accent2">
                <a:lumMod val="75000"/>
              </a:schemeClr>
            </a:solidFill>
            <a:ln>
              <a:noFill/>
            </a:ln>
            <a:effectLst/>
          </c:spPr>
          <c:invertIfNegative val="0"/>
          <c:cat>
            <c:strRef>
              <c:f>'ADHESION '!$Q$1</c:f>
              <c:strCache>
                <c:ptCount val="1"/>
                <c:pt idx="0">
                  <c:v>Nombre d'adhérents </c:v>
                </c:pt>
              </c:strCache>
            </c:strRef>
          </c:cat>
          <c:val>
            <c:numRef>
              <c:f>'ADHESION '!$Q$5</c:f>
              <c:numCache>
                <c:formatCode>General</c:formatCode>
                <c:ptCount val="1"/>
                <c:pt idx="0">
                  <c:v>7</c:v>
                </c:pt>
              </c:numCache>
            </c:numRef>
          </c:val>
          <c:extLst>
            <c:ext xmlns:c16="http://schemas.microsoft.com/office/drawing/2014/chart" uri="{C3380CC4-5D6E-409C-BE32-E72D297353CC}">
              <c16:uniqueId val="{00000003-98FD-451B-BC37-8C2ACF71FDF0}"/>
            </c:ext>
          </c:extLst>
        </c:ser>
        <c:ser>
          <c:idx val="4"/>
          <c:order val="4"/>
          <c:tx>
            <c:strRef>
              <c:f>'ADHESION '!$P$6</c:f>
              <c:strCache>
                <c:ptCount val="1"/>
                <c:pt idx="0">
                  <c:v>Pas précisé</c:v>
                </c:pt>
              </c:strCache>
            </c:strRef>
          </c:tx>
          <c:spPr>
            <a:solidFill>
              <a:schemeClr val="accent1">
                <a:lumMod val="60000"/>
                <a:lumOff val="40000"/>
              </a:schemeClr>
            </a:solidFill>
            <a:ln>
              <a:noFill/>
            </a:ln>
            <a:effectLst/>
          </c:spPr>
          <c:invertIfNegative val="0"/>
          <c:cat>
            <c:strRef>
              <c:f>'ADHESION '!$Q$1</c:f>
              <c:strCache>
                <c:ptCount val="1"/>
                <c:pt idx="0">
                  <c:v>Nombre d'adhérents </c:v>
                </c:pt>
              </c:strCache>
            </c:strRef>
          </c:cat>
          <c:val>
            <c:numRef>
              <c:f>'ADHESION '!$Q$6</c:f>
              <c:numCache>
                <c:formatCode>General</c:formatCode>
                <c:ptCount val="1"/>
                <c:pt idx="0">
                  <c:v>109</c:v>
                </c:pt>
              </c:numCache>
            </c:numRef>
          </c:val>
          <c:extLst>
            <c:ext xmlns:c16="http://schemas.microsoft.com/office/drawing/2014/chart" uri="{C3380CC4-5D6E-409C-BE32-E72D297353CC}">
              <c16:uniqueId val="{00000004-98FD-451B-BC37-8C2ACF71FDF0}"/>
            </c:ext>
          </c:extLst>
        </c:ser>
        <c:dLbls>
          <c:showLegendKey val="0"/>
          <c:showVal val="0"/>
          <c:showCatName val="0"/>
          <c:showSerName val="0"/>
          <c:showPercent val="0"/>
          <c:showBubbleSize val="0"/>
        </c:dLbls>
        <c:gapWidth val="219"/>
        <c:overlap val="-27"/>
        <c:axId val="1265658655"/>
        <c:axId val="1418499695"/>
      </c:barChart>
      <c:catAx>
        <c:axId val="1265658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18499695"/>
        <c:crosses val="autoZero"/>
        <c:auto val="1"/>
        <c:lblAlgn val="ctr"/>
        <c:lblOffset val="100"/>
        <c:noMultiLvlLbl val="0"/>
      </c:catAx>
      <c:valAx>
        <c:axId val="1418499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65658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2261A42-4C05-4ACC-B118-C3DC2083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géométrique.dotx</Template>
  <TotalTime>0</TotalTime>
  <Pages>9</Pages>
  <Words>1341</Words>
  <Characters>7377</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2024-05-30T16:49:00Z</dcterms:created>
  <dcterms:modified xsi:type="dcterms:W3CDTF">2024-05-30T17:00:00Z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5dd79ec738f05f88923b89cdec3bbe20fceb15a1a6b1944da0f604be1a0ebfd4</vt:lpwstr>
  </property>
</Properties>
</file>